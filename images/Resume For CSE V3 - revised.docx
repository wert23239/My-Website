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6"/>
        </w:rPr>
        <w:alias w:val="Author"/>
        <w:id w:val="251422"/>
        <w:placeholder>
          <w:docPart w:val="88F2F39D50984F94910C33D582A571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A96D55" w:rsidRPr="00C26139" w:rsidRDefault="00485CA3" w:rsidP="008C3841">
          <w:pPr>
            <w:pStyle w:val="ContactInformation"/>
            <w:spacing w:after="0" w:line="240" w:lineRule="auto"/>
            <w:jc w:val="center"/>
            <w:rPr>
              <w:color w:val="000000" w:themeColor="text1"/>
              <w:sz w:val="36"/>
            </w:rPr>
          </w:pPr>
          <w:r>
            <w:rPr>
              <w:color w:val="000000" w:themeColor="text1"/>
              <w:sz w:val="36"/>
            </w:rPr>
            <w:t>Alex</w:t>
          </w:r>
          <w:r w:rsidR="00FD105A">
            <w:rPr>
              <w:color w:val="000000" w:themeColor="text1"/>
              <w:sz w:val="36"/>
            </w:rPr>
            <w:t>ander</w:t>
          </w:r>
          <w:r>
            <w:rPr>
              <w:color w:val="000000" w:themeColor="text1"/>
              <w:sz w:val="36"/>
            </w:rPr>
            <w:t xml:space="preserve"> Lambert</w:t>
          </w:r>
        </w:p>
      </w:sdtContent>
    </w:sdt>
    <w:p w:rsidR="00B230D4" w:rsidRPr="008C3841" w:rsidRDefault="00B230D4" w:rsidP="00B230D4">
      <w:pPr>
        <w:pStyle w:val="ContactInformation"/>
        <w:spacing w:after="0"/>
        <w:jc w:val="center"/>
        <w:rPr>
          <w:color w:val="auto"/>
        </w:rPr>
      </w:pPr>
      <w:r w:rsidRPr="008C3841">
        <w:rPr>
          <w:color w:val="auto"/>
        </w:rPr>
        <w:t xml:space="preserve">248-345-1162 </w:t>
      </w:r>
      <w:r w:rsidR="004E0197" w:rsidRPr="004E0197">
        <w:rPr>
          <w:rFonts w:ascii="Segoe UI Symbol" w:hAnsi="Segoe UI Symbol" w:cs="Segoe UI Symbol"/>
          <w:color w:val="auto"/>
          <w:sz w:val="18"/>
        </w:rPr>
        <w:t>♦</w:t>
      </w:r>
      <w:r w:rsidR="004E0197" w:rsidRPr="008C3841">
        <w:rPr>
          <w:color w:val="auto"/>
        </w:rPr>
        <w:t xml:space="preserve"> </w:t>
      </w:r>
      <w:hyperlink r:id="rId10" w:history="1">
        <w:r w:rsidR="004E0197" w:rsidRPr="00447193">
          <w:rPr>
            <w:rStyle w:val="Hyperlink"/>
            <w:color w:val="auto"/>
            <w:u w:val="none"/>
          </w:rPr>
          <w:t>Lambe168@msu.edu</w:t>
        </w:r>
      </w:hyperlink>
      <w:r w:rsidR="004E0197" w:rsidRPr="00447193">
        <w:rPr>
          <w:color w:val="auto"/>
        </w:rPr>
        <w:t xml:space="preserve"> </w:t>
      </w:r>
      <w:r w:rsidR="004E0197" w:rsidRPr="004E0197">
        <w:rPr>
          <w:rFonts w:ascii="Segoe UI Symbol" w:hAnsi="Segoe UI Symbol" w:cs="Segoe UI Symbol"/>
          <w:color w:val="auto"/>
          <w:sz w:val="18"/>
        </w:rPr>
        <w:t>♦</w:t>
      </w:r>
      <w:r w:rsidR="004E0197">
        <w:rPr>
          <w:rFonts w:ascii="Segoe UI Symbol" w:hAnsi="Segoe UI Symbol" w:cs="Segoe UI Symbol"/>
          <w:color w:val="auto"/>
          <w:sz w:val="18"/>
        </w:rPr>
        <w:t xml:space="preserve"> </w:t>
      </w:r>
      <w:r w:rsidR="009B2703" w:rsidRPr="00447193">
        <w:rPr>
          <w:rStyle w:val="Hyperlink"/>
          <w:color w:val="auto"/>
          <w:u w:val="none"/>
        </w:rPr>
        <w:t>http://webdev.cse.msu.edu/~lambe168/AlexWebsite/</w:t>
      </w:r>
    </w:p>
    <w:tbl>
      <w:tblPr>
        <w:tblStyle w:val="TableGrid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40"/>
        <w:gridCol w:w="3300"/>
        <w:gridCol w:w="900"/>
        <w:gridCol w:w="4050"/>
      </w:tblGrid>
      <w:tr w:rsidR="00A96D55" w:rsidTr="003A3FF2">
        <w:trPr>
          <w:trHeight w:val="260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:rsidR="00A96D55" w:rsidRDefault="00260C44" w:rsidP="008C3841">
            <w:pPr>
              <w:pStyle w:val="ResumeHeading1"/>
              <w:spacing w:before="0" w:after="0"/>
            </w:pPr>
            <w:r>
              <w:t>Objectives</w:t>
            </w:r>
          </w:p>
        </w:tc>
      </w:tr>
      <w:tr w:rsidR="00A96D55" w:rsidRPr="009A5545" w:rsidTr="003A3FF2">
        <w:trPr>
          <w:trHeight w:val="33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A96D55" w:rsidRDefault="004E0197" w:rsidP="004E0197">
            <w:pPr>
              <w:pStyle w:val="BodyText1"/>
              <w:spacing w:before="0" w:after="0"/>
            </w:pPr>
            <w:r>
              <w:t xml:space="preserve">Interested in applying and growing  my skills in </w:t>
            </w:r>
            <w:r w:rsidRPr="004E0197">
              <w:t>Software Design, Web Development, and/or Algorithmic Engineering.</w:t>
            </w:r>
          </w:p>
        </w:tc>
      </w:tr>
      <w:tr w:rsidR="00A96D55" w:rsidRPr="009A5545" w:rsidTr="003A3FF2">
        <w:trPr>
          <w:trHeight w:val="296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260C44" w:rsidRDefault="00260C44" w:rsidP="008C3841">
            <w:pPr>
              <w:pStyle w:val="ResumeHeading1"/>
              <w:spacing w:before="0" w:after="0"/>
            </w:pPr>
            <w:r>
              <w:t>Education</w:t>
            </w:r>
          </w:p>
        </w:tc>
      </w:tr>
      <w:tr w:rsidR="00260C44" w:rsidRPr="009A5545" w:rsidTr="003A3FF2">
        <w:trPr>
          <w:trHeight w:val="679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8C3841" w:rsidRDefault="002F6C0B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bookmarkStart w:id="0" w:name="_GoBack"/>
            <w:r w:rsidRPr="002F6C0B">
              <w:rPr>
                <w:color w:val="auto"/>
              </w:rPr>
              <w:t>Michigan State University</w:t>
            </w:r>
            <w:r w:rsidR="00F377CE">
              <w:rPr>
                <w:color w:val="auto"/>
              </w:rPr>
              <w:t xml:space="preserve">                                                                                    </w:t>
            </w:r>
            <w:r w:rsidR="0082598C">
              <w:rPr>
                <w:color w:val="auto"/>
              </w:rPr>
              <w:t xml:space="preserve">                    </w:t>
            </w:r>
            <w:r w:rsidR="005A063A" w:rsidRPr="004E0197">
              <w:rPr>
                <w:b w:val="0"/>
                <w:color w:val="auto"/>
              </w:rPr>
              <w:t>E</w:t>
            </w:r>
            <w:r w:rsidR="00C26139" w:rsidRPr="004E0197">
              <w:rPr>
                <w:b w:val="0"/>
                <w:i/>
                <w:caps w:val="0"/>
                <w:color w:val="auto"/>
              </w:rPr>
              <w:t>x</w:t>
            </w:r>
            <w:r w:rsidR="00C26139" w:rsidRPr="00F377CE">
              <w:rPr>
                <w:b w:val="0"/>
                <w:i/>
                <w:caps w:val="0"/>
                <w:color w:val="auto"/>
              </w:rPr>
              <w:t>pected May-2017</w:t>
            </w:r>
          </w:p>
          <w:p w:rsidR="002F6C0B" w:rsidRDefault="00954B1B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>
              <w:rPr>
                <w:b w:val="0"/>
                <w:caps w:val="0"/>
                <w:color w:val="auto"/>
                <w:sz w:val="20"/>
              </w:rPr>
              <w:t>Major:</w:t>
            </w:r>
            <w:r w:rsidR="002F6C0B">
              <w:rPr>
                <w:b w:val="0"/>
                <w:caps w:val="0"/>
                <w:color w:val="auto"/>
                <w:sz w:val="20"/>
              </w:rPr>
              <w:t xml:space="preserve"> </w:t>
            </w:r>
            <w:r w:rsidR="002F6C0B" w:rsidRPr="002F6C0B">
              <w:rPr>
                <w:b w:val="0"/>
                <w:caps w:val="0"/>
                <w:color w:val="auto"/>
                <w:sz w:val="20"/>
              </w:rPr>
              <w:t>Computer Science.</w:t>
            </w:r>
          </w:p>
          <w:p w:rsidR="00B94AF4" w:rsidRDefault="00677685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>
              <w:rPr>
                <w:b w:val="0"/>
                <w:caps w:val="0"/>
                <w:color w:val="auto"/>
                <w:sz w:val="20"/>
              </w:rPr>
              <w:t>GPA:3.9</w:t>
            </w:r>
          </w:p>
          <w:p w:rsidR="002F6C0B" w:rsidRDefault="002F6C0B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 w:rsidRPr="00A155F0">
              <w:rPr>
                <w:color w:val="auto"/>
              </w:rPr>
              <w:t>Livonia Stevenson High School</w:t>
            </w:r>
            <w:r w:rsidR="00F377CE">
              <w:rPr>
                <w:color w:val="auto"/>
              </w:rPr>
              <w:t xml:space="preserve">                                                                   </w:t>
            </w:r>
            <w:r w:rsidR="0082598C">
              <w:rPr>
                <w:color w:val="auto"/>
              </w:rPr>
              <w:t xml:space="preserve">                    </w:t>
            </w:r>
            <w:r w:rsidR="002D11E4">
              <w:rPr>
                <w:color w:val="auto"/>
              </w:rPr>
              <w:t xml:space="preserve">  </w:t>
            </w:r>
            <w:r w:rsidR="00847173">
              <w:rPr>
                <w:b w:val="0"/>
                <w:i/>
                <w:caps w:val="0"/>
                <w:color w:val="auto"/>
              </w:rPr>
              <w:t xml:space="preserve">August </w:t>
            </w:r>
            <w:r w:rsidR="00F377CE">
              <w:rPr>
                <w:b w:val="0"/>
                <w:i/>
                <w:caps w:val="0"/>
                <w:color w:val="auto"/>
              </w:rPr>
              <w:t>2009-</w:t>
            </w:r>
            <w:r w:rsidR="00847173">
              <w:rPr>
                <w:b w:val="0"/>
                <w:i/>
                <w:caps w:val="0"/>
                <w:color w:val="auto"/>
              </w:rPr>
              <w:t xml:space="preserve">June </w:t>
            </w:r>
            <w:r w:rsidR="00F377CE">
              <w:rPr>
                <w:b w:val="0"/>
                <w:i/>
                <w:caps w:val="0"/>
                <w:color w:val="auto"/>
              </w:rPr>
              <w:t>2013</w:t>
            </w:r>
          </w:p>
          <w:p w:rsidR="0074666B" w:rsidRPr="00677685" w:rsidRDefault="00A155F0" w:rsidP="008C3841">
            <w:pPr>
              <w:pStyle w:val="ResumeHeading1"/>
              <w:spacing w:before="0" w:after="0"/>
              <w:rPr>
                <w:b w:val="0"/>
                <w:caps w:val="0"/>
                <w:color w:val="auto"/>
                <w:sz w:val="20"/>
              </w:rPr>
            </w:pPr>
            <w:r>
              <w:rPr>
                <w:b w:val="0"/>
                <w:caps w:val="0"/>
                <w:color w:val="auto"/>
                <w:sz w:val="20"/>
              </w:rPr>
              <w:t>Graduated S</w:t>
            </w:r>
            <w:r w:rsidR="002F6C0B" w:rsidRPr="00A155F0">
              <w:rPr>
                <w:b w:val="0"/>
                <w:caps w:val="0"/>
                <w:color w:val="auto"/>
                <w:sz w:val="20"/>
              </w:rPr>
              <w:t>u</w:t>
            </w:r>
            <w:r>
              <w:rPr>
                <w:b w:val="0"/>
                <w:caps w:val="0"/>
                <w:color w:val="auto"/>
                <w:sz w:val="20"/>
              </w:rPr>
              <w:t>mma Cum L</w:t>
            </w:r>
            <w:r w:rsidR="002F6C0B" w:rsidRPr="00A155F0">
              <w:rPr>
                <w:b w:val="0"/>
                <w:caps w:val="0"/>
                <w:color w:val="auto"/>
                <w:sz w:val="20"/>
              </w:rPr>
              <w:t>aude</w:t>
            </w:r>
          </w:p>
        </w:tc>
      </w:tr>
      <w:bookmarkEnd w:id="0"/>
      <w:tr w:rsidR="00260C44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7B3BF0" w:rsidRDefault="00260C44" w:rsidP="008C3841">
            <w:pPr>
              <w:pStyle w:val="ResumeHeading1"/>
              <w:spacing w:before="0" w:after="0"/>
            </w:pPr>
            <w:r>
              <w:t>Experience</w:t>
            </w:r>
          </w:p>
        </w:tc>
      </w:tr>
      <w:tr w:rsidR="00911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911056" w:rsidRDefault="00911056" w:rsidP="002D11E4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Sparrow Hospital IT</w:t>
            </w:r>
            <w:r w:rsidRPr="00FB48B9">
              <w:rPr>
                <w:b/>
              </w:rPr>
              <w:t xml:space="preserve">                          </w:t>
            </w:r>
            <w:r w:rsidR="00941E58">
              <w:rPr>
                <w:b/>
              </w:rPr>
              <w:t xml:space="preserve">                      </w:t>
            </w:r>
            <w:r w:rsidR="00023B50">
              <w:rPr>
                <w:b/>
              </w:rPr>
              <w:t xml:space="preserve"> </w:t>
            </w:r>
            <w:r w:rsidR="00FA40F8">
              <w:rPr>
                <w:b/>
              </w:rPr>
              <w:t xml:space="preserve"> </w:t>
            </w:r>
            <w:r>
              <w:t>East Lansing</w:t>
            </w:r>
            <w:r w:rsidRPr="0074666B">
              <w:t>, MI</w:t>
            </w:r>
            <w:r>
              <w:tab/>
            </w:r>
            <w:r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-1011299071"/>
                <w:placeholder>
                  <w:docPart w:val="FF32603F54F445C78AAFD4D4D00B0087"/>
                </w:placeholder>
                <w:date w:fullDate="2016-01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5D82">
                  <w:rPr>
                    <w:i/>
                  </w:rPr>
                  <w:t>January 2016</w:t>
                </w:r>
              </w:sdtContent>
            </w:sdt>
            <w:r w:rsidR="006C5D82">
              <w:rPr>
                <w:i/>
              </w:rPr>
              <w:t>-Present</w:t>
            </w:r>
          </w:p>
          <w:p w:rsidR="00911056" w:rsidRPr="00CE0286" w:rsidRDefault="00911056" w:rsidP="00911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App Developer Intern</w:t>
            </w:r>
            <w:r w:rsidR="00FA40F8">
              <w:rPr>
                <w:i/>
                <w:sz w:val="22"/>
              </w:rPr>
              <w:t>/ Backend Design</w:t>
            </w:r>
          </w:p>
          <w:p w:rsidR="0082598C" w:rsidRDefault="00941E58" w:rsidP="00911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Created an E</w:t>
            </w:r>
            <w:r w:rsidR="0082598C">
              <w:t xml:space="preserve">mitter in C# to </w:t>
            </w:r>
            <w:r w:rsidR="00781CB9">
              <w:t>convert SQL queries to new databases autonomously</w:t>
            </w:r>
            <w:r w:rsidR="0082598C">
              <w:t xml:space="preserve">. </w:t>
            </w:r>
          </w:p>
          <w:p w:rsidR="00911056" w:rsidRDefault="00911056" w:rsidP="00B14350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 xml:space="preserve">Created a </w:t>
            </w:r>
            <w:r w:rsidR="00B774E9">
              <w:t>D</w:t>
            </w:r>
            <w:r>
              <w:t xml:space="preserve">eserializer </w:t>
            </w:r>
            <w:r w:rsidR="00B14350">
              <w:t xml:space="preserve">to translate XML responses to C# and transferred to </w:t>
            </w:r>
            <w:r>
              <w:t xml:space="preserve">custom </w:t>
            </w:r>
            <w:r w:rsidR="00781CB9">
              <w:t>made SQL tables</w:t>
            </w:r>
            <w:r>
              <w:t>.</w:t>
            </w:r>
          </w:p>
        </w:tc>
      </w:tr>
      <w:tr w:rsidR="00FD105A" w:rsidRPr="00485CA3" w:rsidTr="00B22CC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FD105A" w:rsidRDefault="00FD105A" w:rsidP="00B22CC2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Digital Evolution Research</w:t>
            </w:r>
            <w:r w:rsidRPr="00FB48B9">
              <w:rPr>
                <w:b/>
              </w:rPr>
              <w:t xml:space="preserve">                          </w:t>
            </w:r>
            <w:r>
              <w:rPr>
                <w:b/>
              </w:rPr>
              <w:t xml:space="preserve">          </w:t>
            </w:r>
            <w:r w:rsidR="00023B50">
              <w:rPr>
                <w:b/>
              </w:rPr>
              <w:t xml:space="preserve"> </w:t>
            </w:r>
            <w:r w:rsidR="00FA40F8">
              <w:rPr>
                <w:b/>
              </w:rPr>
              <w:t xml:space="preserve"> </w:t>
            </w:r>
            <w:r>
              <w:t>East Lansing</w:t>
            </w:r>
            <w:r w:rsidRPr="0074666B">
              <w:t>, MI</w:t>
            </w:r>
            <w:r>
              <w:tab/>
            </w:r>
            <w:sdt>
              <w:sdtPr>
                <w:rPr>
                  <w:i/>
                </w:rPr>
                <w:id w:val="582189668"/>
                <w:placeholder>
                  <w:docPart w:val="2525189411534DD2B6FBBBD3D3C34B7A"/>
                </w:placeholder>
                <w:date w:fullDate="2016-10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i/>
                  </w:rPr>
                  <w:t>October 2016</w:t>
                </w:r>
              </w:sdtContent>
            </w:sdt>
            <w:r>
              <w:rPr>
                <w:i/>
              </w:rPr>
              <w:t>-Present</w:t>
            </w:r>
          </w:p>
          <w:p w:rsidR="00FD105A" w:rsidRPr="00CE0286" w:rsidRDefault="00FA40F8" w:rsidP="00B22CC2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Markov Brains</w:t>
            </w:r>
            <w:r w:rsidR="00FD105A">
              <w:rPr>
                <w:i/>
                <w:sz w:val="22"/>
              </w:rPr>
              <w:t>/</w:t>
            </w:r>
            <w:r>
              <w:rPr>
                <w:i/>
                <w:sz w:val="22"/>
              </w:rPr>
              <w:t xml:space="preserve"> </w:t>
            </w:r>
            <w:r w:rsidR="00FD105A">
              <w:rPr>
                <w:i/>
                <w:sz w:val="22"/>
              </w:rPr>
              <w:t>Evolutionary Neural Networks</w:t>
            </w:r>
          </w:p>
          <w:p w:rsidR="00FD105A" w:rsidRDefault="00FD105A" w:rsidP="00B22CC2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Added a feature Snapshot Learn to allow Neural Net to re-use knowledge from previous simulations.</w:t>
            </w:r>
          </w:p>
          <w:p w:rsidR="00FD105A" w:rsidRPr="00485CA3" w:rsidRDefault="00FD105A" w:rsidP="00FD105A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Created C++ worlds and Fitness Functions to gain data to Biological Research with Python Numpy.</w:t>
            </w:r>
          </w:p>
        </w:tc>
      </w:tr>
      <w:tr w:rsidR="00911056" w:rsidTr="00FD105A">
        <w:trPr>
          <w:trHeight w:val="1061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911056" w:rsidRDefault="00FD105A" w:rsidP="002D11E4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Schoolcraft Campus</w:t>
            </w:r>
            <w:r w:rsidRPr="00FD105A">
              <w:rPr>
                <w:b/>
              </w:rPr>
              <w:t xml:space="preserve">             </w:t>
            </w:r>
            <w:r w:rsidRPr="00FD105A">
              <w:t xml:space="preserve">                                   </w:t>
            </w:r>
            <w:r w:rsidR="00FA40F8">
              <w:t xml:space="preserve">  </w:t>
            </w:r>
            <w:r w:rsidRPr="0074666B">
              <w:t>Livonia, MI</w:t>
            </w:r>
            <w:r w:rsidR="00911056">
              <w:tab/>
            </w:r>
            <w:sdt>
              <w:sdtPr>
                <w:rPr>
                  <w:i/>
                </w:rPr>
                <w:id w:val="-284121625"/>
                <w:placeholder>
                  <w:docPart w:val="27E16478F868475DA2E0D52DE7AB29F8"/>
                </w:placeholder>
                <w:date w:fullDate="2015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i/>
                  </w:rPr>
                  <w:t>August 2015</w:t>
                </w:r>
              </w:sdtContent>
            </w:sdt>
            <w:r>
              <w:rPr>
                <w:i/>
              </w:rPr>
              <w:t>, August 2016</w:t>
            </w:r>
          </w:p>
          <w:p w:rsidR="00911056" w:rsidRPr="00CE0286" w:rsidRDefault="00FD105A" w:rsidP="00911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Teacher for Kids on Campus Program</w:t>
            </w:r>
          </w:p>
          <w:p w:rsidR="00FD105A" w:rsidRPr="00394CC2" w:rsidRDefault="00FD105A" w:rsidP="00FD105A">
            <w:pPr>
              <w:pStyle w:val="IndentedBodyText"/>
              <w:numPr>
                <w:ilvl w:val="0"/>
                <w:numId w:val="5"/>
              </w:numPr>
              <w:spacing w:before="0"/>
              <w:ind w:left="702" w:right="-108"/>
              <w:rPr>
                <w:b/>
              </w:rPr>
            </w:pPr>
            <w:r w:rsidRPr="00C26139">
              <w:t>Taught Web Design</w:t>
            </w:r>
            <w:r>
              <w:t xml:space="preserve"> and Animation</w:t>
            </w:r>
            <w:r w:rsidRPr="00C26139">
              <w:t xml:space="preserve"> to 5</w:t>
            </w:r>
            <w:r w:rsidRPr="00C26139">
              <w:rPr>
                <w:vertAlign w:val="superscript"/>
              </w:rPr>
              <w:t>th</w:t>
            </w:r>
            <w:r w:rsidRPr="00C26139">
              <w:t xml:space="preserve"> and 6</w:t>
            </w:r>
            <w:r w:rsidRPr="00C26139">
              <w:rPr>
                <w:vertAlign w:val="superscript"/>
              </w:rPr>
              <w:t>th</w:t>
            </w:r>
            <w:r w:rsidRPr="00C26139">
              <w:t xml:space="preserve"> graders</w:t>
            </w:r>
            <w:r>
              <w:rPr>
                <w:b/>
              </w:rPr>
              <w:t xml:space="preserve"> </w:t>
            </w:r>
            <w:r>
              <w:t>using Html, Adobe Flash, Weebly, and PowToon.</w:t>
            </w:r>
          </w:p>
          <w:p w:rsidR="00FD105A" w:rsidRPr="00485CA3" w:rsidRDefault="00781CB9" w:rsidP="00781CB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Designed</w:t>
            </w:r>
            <w:r w:rsidR="00FD105A">
              <w:t xml:space="preserve"> and taught </w:t>
            </w:r>
            <w:r>
              <w:t>Syllabus of custom made lesson plans</w:t>
            </w:r>
            <w:r w:rsidR="00FD105A">
              <w:t>.</w:t>
            </w:r>
          </w:p>
        </w:tc>
      </w:tr>
      <w:tr w:rsidR="00911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911056" w:rsidRDefault="00941E58" w:rsidP="002D11E4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SpartaH</w:t>
            </w:r>
            <w:r w:rsidR="00B14350">
              <w:rPr>
                <w:b/>
                <w:u w:val="single"/>
              </w:rPr>
              <w:t>ack</w:t>
            </w:r>
            <w:r>
              <w:rPr>
                <w:b/>
                <w:u w:val="single"/>
              </w:rPr>
              <w:t>s</w:t>
            </w:r>
            <w:r w:rsidR="00B14350">
              <w:rPr>
                <w:b/>
                <w:u w:val="single"/>
              </w:rPr>
              <w:t xml:space="preserve"> 2</w:t>
            </w:r>
            <w:r w:rsidR="004E0197">
              <w:rPr>
                <w:b/>
                <w:u w:val="single"/>
              </w:rPr>
              <w:t>016</w:t>
            </w:r>
            <w:r w:rsidR="00911056" w:rsidRPr="00FB48B9">
              <w:rPr>
                <w:b/>
              </w:rPr>
              <w:t xml:space="preserve">                         </w:t>
            </w:r>
            <w:r w:rsidR="00023B50">
              <w:rPr>
                <w:b/>
              </w:rPr>
              <w:t xml:space="preserve">                          </w:t>
            </w:r>
            <w:r w:rsidR="00C024AE">
              <w:rPr>
                <w:b/>
              </w:rPr>
              <w:t xml:space="preserve"> </w:t>
            </w:r>
            <w:r w:rsidR="00FA40F8">
              <w:rPr>
                <w:b/>
              </w:rPr>
              <w:t xml:space="preserve"> </w:t>
            </w:r>
            <w:r w:rsidR="00911056">
              <w:t>East Lansing</w:t>
            </w:r>
            <w:r w:rsidR="00911056" w:rsidRPr="0074666B">
              <w:t>, MI</w:t>
            </w:r>
            <w:r w:rsidR="00911056">
              <w:tab/>
            </w:r>
            <w:r w:rsidR="00911056"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-431449"/>
                <w:placeholder>
                  <w:docPart w:val="B323C7B8009847E18E713CC152A5439F"/>
                </w:placeholder>
                <w:date w:fullDate="2016-0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5D82">
                  <w:rPr>
                    <w:i/>
                  </w:rPr>
                  <w:t>February 2016</w:t>
                </w:r>
              </w:sdtContent>
            </w:sdt>
          </w:p>
          <w:p w:rsidR="00911056" w:rsidRPr="00CE0286" w:rsidRDefault="00561FF8" w:rsidP="00911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Client and Server Side Web Development</w:t>
            </w:r>
          </w:p>
          <w:p w:rsidR="00911056" w:rsidRDefault="00DE5E5B" w:rsidP="00911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Desig</w:t>
            </w:r>
            <w:r w:rsidR="009B2703">
              <w:t>ned an app that searches thru a user’s</w:t>
            </w:r>
            <w:r w:rsidR="005A063A">
              <w:t xml:space="preserve"> pictures on Facebook</w:t>
            </w:r>
            <w:r w:rsidR="009B2703">
              <w:t xml:space="preserve"> and</w:t>
            </w:r>
            <w:r w:rsidR="005A063A">
              <w:t xml:space="preserve"> identifies</w:t>
            </w:r>
            <w:r w:rsidR="009B2703">
              <w:t xml:space="preserve"> </w:t>
            </w:r>
            <w:r>
              <w:t>inappropriate</w:t>
            </w:r>
            <w:r w:rsidR="00B774E9">
              <w:t xml:space="preserve"> </w:t>
            </w:r>
            <w:r w:rsidR="009B2703">
              <w:t>images for deletion.</w:t>
            </w:r>
          </w:p>
          <w:p w:rsidR="00911056" w:rsidRPr="00485CA3" w:rsidRDefault="00DE5E5B" w:rsidP="00B774E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Worked with multiple APIs including</w:t>
            </w:r>
            <w:r w:rsidR="00B774E9">
              <w:t xml:space="preserve"> Clarifai</w:t>
            </w:r>
            <w:r w:rsidR="005A063A">
              <w:t xml:space="preserve">, </w:t>
            </w:r>
            <w:r>
              <w:t xml:space="preserve">Firebase and </w:t>
            </w:r>
            <w:r w:rsidR="00B774E9">
              <w:t>JavaScript</w:t>
            </w:r>
            <w:r>
              <w:t xml:space="preserve"> to </w:t>
            </w:r>
            <w:r w:rsidR="00B774E9">
              <w:t>make it functional and accurate.</w:t>
            </w:r>
          </w:p>
        </w:tc>
      </w:tr>
      <w:tr w:rsidR="006A3056" w:rsidTr="003A3FF2">
        <w:trPr>
          <w:trHeight w:val="242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6A3056" w:rsidRDefault="00FB48B9" w:rsidP="00404801">
            <w:pPr>
              <w:pStyle w:val="CompanyInformation"/>
              <w:tabs>
                <w:tab w:val="right" w:pos="9774"/>
              </w:tabs>
              <w:spacing w:before="0"/>
            </w:pPr>
            <w:r>
              <w:rPr>
                <w:b/>
                <w:u w:val="single"/>
              </w:rPr>
              <w:t>MHacks</w:t>
            </w:r>
            <w:r w:rsidR="004E0197">
              <w:rPr>
                <w:b/>
                <w:u w:val="single"/>
              </w:rPr>
              <w:t xml:space="preserve"> 2015</w:t>
            </w:r>
            <w:r w:rsidRPr="00FB48B9">
              <w:rPr>
                <w:b/>
              </w:rPr>
              <w:t xml:space="preserve">                                                          </w:t>
            </w:r>
            <w:r w:rsidR="00023B50">
              <w:rPr>
                <w:b/>
              </w:rPr>
              <w:t xml:space="preserve">  </w:t>
            </w:r>
            <w:r w:rsidR="00FA40F8">
              <w:rPr>
                <w:b/>
              </w:rPr>
              <w:t xml:space="preserve"> </w:t>
            </w:r>
            <w:r w:rsidR="008C7D24">
              <w:t>Ann Arbor</w:t>
            </w:r>
            <w:r w:rsidR="006A3056" w:rsidRPr="0074666B">
              <w:t>, MI</w:t>
            </w:r>
            <w:r w:rsidR="006A3056">
              <w:tab/>
            </w:r>
            <w:r w:rsidR="006A3056" w:rsidRPr="00CE0286">
              <w:rPr>
                <w:i/>
              </w:rPr>
              <w:t xml:space="preserve"> </w:t>
            </w:r>
            <w:sdt>
              <w:sdtPr>
                <w:rPr>
                  <w:i/>
                </w:rPr>
                <w:id w:val="-1476590766"/>
                <w:placeholder>
                  <w:docPart w:val="8F0EBAD72D6C492EB396818E3F7A6560"/>
                </w:placeholder>
                <w:date w:fullDate="2015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September 2015</w:t>
                </w:r>
              </w:sdtContent>
            </w:sdt>
          </w:p>
          <w:p w:rsidR="006A3056" w:rsidRPr="00CE0286" w:rsidRDefault="00FA40F8" w:rsidP="006A3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Evolutionary Neural Networks</w:t>
            </w:r>
          </w:p>
          <w:p w:rsidR="00FB48B9" w:rsidRDefault="00FB48B9" w:rsidP="006A3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 w:rsidRPr="00C26139">
              <w:t>Created a genetic evolution program that</w:t>
            </w:r>
            <w:r>
              <w:t xml:space="preserve"> learned how to beat a videogame over generation </w:t>
            </w:r>
            <w:r w:rsidR="00404801">
              <w:t>species using Lua.</w:t>
            </w:r>
          </w:p>
          <w:p w:rsidR="006A3056" w:rsidRDefault="00FB48B9" w:rsidP="00FB48B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 xml:space="preserve">Reversed </w:t>
            </w:r>
            <w:r w:rsidR="00847173">
              <w:t>e</w:t>
            </w:r>
            <w:r>
              <w:t>ngineered a NES game to fin</w:t>
            </w:r>
            <w:r w:rsidR="00847173">
              <w:t xml:space="preserve">d the proper Hex values using </w:t>
            </w:r>
            <w:r>
              <w:t>RAM Search</w:t>
            </w:r>
            <w:r w:rsidR="00847173">
              <w:t xml:space="preserve"> and Hex Editor</w:t>
            </w:r>
            <w:r>
              <w:t>.</w:t>
            </w:r>
          </w:p>
        </w:tc>
      </w:tr>
      <w:tr w:rsidR="00104E5F" w:rsidTr="003A3FF2">
        <w:trPr>
          <w:trHeight w:val="485"/>
          <w:jc w:val="center"/>
        </w:trPr>
        <w:tc>
          <w:tcPr>
            <w:tcW w:w="9990" w:type="dxa"/>
            <w:gridSpan w:val="4"/>
            <w:tcBorders>
              <w:top w:val="single" w:sz="4" w:space="0" w:color="00B0F0"/>
              <w:bottom w:val="single" w:sz="4" w:space="0" w:color="00B0F0"/>
            </w:tcBorders>
          </w:tcPr>
          <w:p w:rsidR="00104E5F" w:rsidRDefault="006A3056" w:rsidP="002117F8">
            <w:pPr>
              <w:pStyle w:val="CompanyInformation"/>
              <w:tabs>
                <w:tab w:val="right" w:pos="9702"/>
              </w:tabs>
              <w:spacing w:before="0"/>
            </w:pPr>
            <w:r>
              <w:rPr>
                <w:b/>
                <w:u w:val="single"/>
              </w:rPr>
              <w:t>SpartaHacks</w:t>
            </w:r>
            <w:r w:rsidR="004E0197">
              <w:rPr>
                <w:b/>
                <w:u w:val="single"/>
              </w:rPr>
              <w:t xml:space="preserve"> 2015</w:t>
            </w:r>
            <w:r w:rsidRPr="00FB48B9">
              <w:rPr>
                <w:b/>
              </w:rPr>
              <w:t xml:space="preserve">                                      </w:t>
            </w:r>
            <w:r w:rsidR="00FB48B9" w:rsidRPr="00FB48B9">
              <w:rPr>
                <w:b/>
              </w:rPr>
              <w:t xml:space="preserve">         </w:t>
            </w:r>
            <w:r w:rsidR="00941E58">
              <w:rPr>
                <w:b/>
              </w:rPr>
              <w:t xml:space="preserve">    </w:t>
            </w:r>
            <w:r w:rsidR="00FA40F8">
              <w:rPr>
                <w:b/>
              </w:rPr>
              <w:t xml:space="preserve"> </w:t>
            </w:r>
            <w:r w:rsidR="00104E5F">
              <w:t>East Lansing</w:t>
            </w:r>
            <w:r w:rsidR="00104E5F" w:rsidRPr="0074666B">
              <w:t>, MI</w:t>
            </w:r>
            <w:r w:rsidR="00104E5F">
              <w:tab/>
            </w:r>
            <w:sdt>
              <w:sdtPr>
                <w:rPr>
                  <w:i/>
                </w:rPr>
                <w:id w:val="-2068186029"/>
                <w:placeholder>
                  <w:docPart w:val="43155B54C6224A9084B96750BCB93974"/>
                </w:placeholder>
                <w:date w:fullDate="2015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4043E">
                  <w:rPr>
                    <w:i/>
                  </w:rPr>
                  <w:t>March 2015</w:t>
                </w:r>
              </w:sdtContent>
            </w:sdt>
          </w:p>
          <w:p w:rsidR="00104E5F" w:rsidRPr="00CE0286" w:rsidRDefault="00781CB9" w:rsidP="006A3056">
            <w:pPr>
              <w:pStyle w:val="DatesofEmployment"/>
              <w:tabs>
                <w:tab w:val="left" w:pos="720"/>
                <w:tab w:val="left" w:pos="1440"/>
                <w:tab w:val="right" w:pos="8625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Software</w:t>
            </w:r>
            <w:r w:rsidR="006A3056">
              <w:rPr>
                <w:i/>
                <w:sz w:val="22"/>
              </w:rPr>
              <w:t xml:space="preserve"> Design</w:t>
            </w:r>
          </w:p>
          <w:p w:rsidR="006A3056" w:rsidRDefault="006A3056" w:rsidP="00C26139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 w:rsidRPr="00C26139">
              <w:t>Designed a virtual tutorial using an arm to control the mouse with the Myo</w:t>
            </w:r>
            <w:r w:rsidRPr="00E35C71">
              <w:t xml:space="preserve"> </w:t>
            </w:r>
            <w:r>
              <w:t>using Lua and Game Maker.</w:t>
            </w:r>
          </w:p>
          <w:p w:rsidR="006F107E" w:rsidRPr="00104E5F" w:rsidRDefault="006A3056" w:rsidP="006A3056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Collaborated as a team using multiple programming languages to produce one final product.</w:t>
            </w:r>
          </w:p>
        </w:tc>
      </w:tr>
      <w:tr w:rsidR="00104E5F" w:rsidTr="003A3FF2">
        <w:trPr>
          <w:trHeight w:val="548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00B0F0"/>
            </w:tcBorders>
          </w:tcPr>
          <w:p w:rsidR="006A3056" w:rsidRDefault="00765CD2" w:rsidP="00561FF8">
            <w:pPr>
              <w:pStyle w:val="CompanyInformation"/>
              <w:tabs>
                <w:tab w:val="right" w:pos="9612"/>
              </w:tabs>
              <w:spacing w:before="0"/>
            </w:pPr>
            <w:r>
              <w:rPr>
                <w:b/>
                <w:u w:val="single"/>
              </w:rPr>
              <w:t>CoRe</w:t>
            </w:r>
            <w:r w:rsidR="006A3056" w:rsidRPr="003C3820">
              <w:rPr>
                <w:b/>
                <w:u w:val="single"/>
              </w:rPr>
              <w:t xml:space="preserve"> Peer Leader</w:t>
            </w:r>
            <w:r w:rsidR="006A3056">
              <w:rPr>
                <w:b/>
              </w:rPr>
              <w:t xml:space="preserve">           </w:t>
            </w:r>
            <w:r w:rsidR="00FB48B9">
              <w:rPr>
                <w:b/>
              </w:rPr>
              <w:t xml:space="preserve">                           </w:t>
            </w:r>
            <w:r w:rsidR="00FA40F8">
              <w:rPr>
                <w:b/>
              </w:rPr>
              <w:t xml:space="preserve">              </w:t>
            </w:r>
            <w:r w:rsidR="006A3056">
              <w:t>East Lansing</w:t>
            </w:r>
            <w:r w:rsidR="006A3056" w:rsidRPr="0074666B">
              <w:t>, MI</w:t>
            </w:r>
            <w:r w:rsidR="006A3056">
              <w:tab/>
            </w:r>
            <w:sdt>
              <w:sdtPr>
                <w:rPr>
                  <w:i/>
                </w:rPr>
                <w:id w:val="207843426"/>
                <w:placeholder>
                  <w:docPart w:val="815E29E91F3A405FA8AA9BFB4DC01B87"/>
                </w:placeholder>
                <w:date w:fullDate="2014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August 2014</w:t>
                </w:r>
              </w:sdtContent>
            </w:sdt>
            <w:r w:rsidR="006A3056" w:rsidRPr="00CE0286">
              <w:rPr>
                <w:i/>
              </w:rPr>
              <w:t xml:space="preserve"> – </w:t>
            </w:r>
            <w:sdt>
              <w:sdtPr>
                <w:rPr>
                  <w:i/>
                </w:rPr>
                <w:id w:val="-1334901015"/>
                <w:placeholder>
                  <w:docPart w:val="7132A6952A324FEE9B800BCC3781BC19"/>
                </w:placeholder>
                <w:date w:fullDate="2015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May 2015</w:t>
                </w:r>
              </w:sdtContent>
            </w:sdt>
          </w:p>
          <w:p w:rsidR="006A3056" w:rsidRPr="00CE0286" w:rsidRDefault="006A3056" w:rsidP="007F0F27">
            <w:pPr>
              <w:pStyle w:val="DatesofEmployment"/>
              <w:tabs>
                <w:tab w:val="left" w:pos="720"/>
                <w:tab w:val="left" w:pos="1440"/>
                <w:tab w:val="center" w:pos="4662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Student Mentor</w:t>
            </w:r>
            <w:r w:rsidR="007F0F27">
              <w:rPr>
                <w:i/>
                <w:sz w:val="22"/>
              </w:rPr>
              <w:tab/>
            </w:r>
          </w:p>
          <w:p w:rsidR="006F107E" w:rsidRPr="00394CC2" w:rsidRDefault="00417E73" w:rsidP="003A3FF2">
            <w:pPr>
              <w:pStyle w:val="IndentedBodyText"/>
              <w:numPr>
                <w:ilvl w:val="0"/>
                <w:numId w:val="5"/>
              </w:numPr>
              <w:spacing w:before="0"/>
              <w:ind w:left="702"/>
            </w:pPr>
            <w:r>
              <w:t>Collaborated with corporate sponsors to provide students with lab tours and field trips.</w:t>
            </w:r>
          </w:p>
        </w:tc>
      </w:tr>
      <w:tr w:rsidR="00104E5F" w:rsidTr="003A3FF2">
        <w:trPr>
          <w:trHeight w:val="1070"/>
          <w:jc w:val="center"/>
        </w:trPr>
        <w:tc>
          <w:tcPr>
            <w:tcW w:w="9990" w:type="dxa"/>
            <w:gridSpan w:val="4"/>
            <w:tcBorders>
              <w:top w:val="single" w:sz="4" w:space="0" w:color="00B0F0"/>
              <w:bottom w:val="single" w:sz="4" w:space="0" w:color="7598D9" w:themeColor="accent2"/>
            </w:tcBorders>
          </w:tcPr>
          <w:p w:rsidR="00104E5F" w:rsidRDefault="00104E5F" w:rsidP="002117F8">
            <w:pPr>
              <w:pStyle w:val="CompanyInformation"/>
              <w:tabs>
                <w:tab w:val="right" w:pos="9702"/>
              </w:tabs>
              <w:spacing w:before="0"/>
            </w:pPr>
            <w:r w:rsidRPr="003C3820">
              <w:rPr>
                <w:b/>
                <w:u w:val="single"/>
              </w:rPr>
              <w:t xml:space="preserve">Acme Mills </w:t>
            </w:r>
            <w:r>
              <w:rPr>
                <w:b/>
              </w:rPr>
              <w:t xml:space="preserve">                                                 </w:t>
            </w:r>
            <w:r w:rsidR="00064F73">
              <w:rPr>
                <w:b/>
              </w:rPr>
              <w:t xml:space="preserve"> </w:t>
            </w:r>
            <w:r w:rsidR="00FA40F8">
              <w:rPr>
                <w:b/>
              </w:rPr>
              <w:t xml:space="preserve">            </w:t>
            </w:r>
            <w:r w:rsidR="00926BE9">
              <w:rPr>
                <w:b/>
              </w:rPr>
              <w:t xml:space="preserve"> </w:t>
            </w:r>
            <w:r w:rsidRPr="0074666B">
              <w:t>Bloomfield Hills,</w:t>
            </w:r>
            <w:r>
              <w:t xml:space="preserve"> </w:t>
            </w:r>
            <w:r w:rsidRPr="0074666B">
              <w:t>MI</w:t>
            </w:r>
            <w:r>
              <w:tab/>
            </w:r>
            <w:sdt>
              <w:sdtPr>
                <w:rPr>
                  <w:i/>
                </w:rPr>
                <w:id w:val="-1291967776"/>
                <w:placeholder>
                  <w:docPart w:val="B4C7ED699B2E49B89C62D99A9EEFA681"/>
                </w:placeholder>
                <w:date w:fullDate="2011-06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June 2011</w:t>
                </w:r>
              </w:sdtContent>
            </w:sdt>
            <w:r w:rsidRPr="00C26139">
              <w:rPr>
                <w:i/>
              </w:rPr>
              <w:t xml:space="preserve"> – </w:t>
            </w:r>
            <w:sdt>
              <w:sdtPr>
                <w:rPr>
                  <w:i/>
                </w:rPr>
                <w:id w:val="710846335"/>
                <w:placeholder>
                  <w:docPart w:val="89582AE67F1B478AA37DF4527A6CA9DF"/>
                </w:placeholder>
                <w:date w:fullDate="2012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5CA3">
                  <w:rPr>
                    <w:i/>
                  </w:rPr>
                  <w:t>September 2012</w:t>
                </w:r>
              </w:sdtContent>
            </w:sdt>
          </w:p>
          <w:p w:rsidR="00104E5F" w:rsidRPr="00C26139" w:rsidRDefault="00104E5F" w:rsidP="00986F70">
            <w:pPr>
              <w:pStyle w:val="DatesofEmployment"/>
              <w:tabs>
                <w:tab w:val="left" w:pos="6315"/>
              </w:tabs>
              <w:rPr>
                <w:sz w:val="22"/>
              </w:rPr>
            </w:pPr>
            <w:r w:rsidRPr="00C26139">
              <w:rPr>
                <w:i/>
                <w:sz w:val="22"/>
              </w:rPr>
              <w:t>Marketing/Accounting</w:t>
            </w:r>
          </w:p>
          <w:p w:rsidR="00F377CE" w:rsidRPr="00C26139" w:rsidRDefault="00F377CE" w:rsidP="00F377CE">
            <w:pPr>
              <w:pStyle w:val="IndentedBodyText"/>
              <w:numPr>
                <w:ilvl w:val="0"/>
                <w:numId w:val="6"/>
              </w:numPr>
              <w:spacing w:before="0"/>
              <w:ind w:left="702"/>
            </w:pPr>
            <w:r>
              <w:t>Created Visual Basic macro to a</w:t>
            </w:r>
            <w:r w:rsidRPr="00C26139">
              <w:t xml:space="preserve">utomate </w:t>
            </w:r>
            <w:r>
              <w:t xml:space="preserve">the identifying </w:t>
            </w:r>
            <w:r w:rsidR="005A063A">
              <w:t>and merging</w:t>
            </w:r>
            <w:r>
              <w:t xml:space="preserve"> of duplicate records to save time.</w:t>
            </w:r>
          </w:p>
          <w:p w:rsidR="006F107E" w:rsidRPr="00104E5F" w:rsidRDefault="00F377CE" w:rsidP="00FB48B9">
            <w:pPr>
              <w:pStyle w:val="IndentedBodyText"/>
              <w:numPr>
                <w:ilvl w:val="0"/>
                <w:numId w:val="6"/>
              </w:numPr>
              <w:spacing w:before="0"/>
              <w:ind w:left="702"/>
            </w:pPr>
            <w:r>
              <w:t>Eliminated Paper documents and converted daily banking recon</w:t>
            </w:r>
            <w:r w:rsidR="00FB48B9">
              <w:t>ciliations to electronic analysis.</w:t>
            </w:r>
          </w:p>
        </w:tc>
      </w:tr>
      <w:tr w:rsidR="00104E5F" w:rsidTr="003A3FF2">
        <w:trPr>
          <w:trHeight w:val="296"/>
          <w:jc w:val="center"/>
        </w:trPr>
        <w:tc>
          <w:tcPr>
            <w:tcW w:w="9990" w:type="dxa"/>
            <w:gridSpan w:val="4"/>
            <w:tcBorders>
              <w:bottom w:val="single" w:sz="4" w:space="0" w:color="7598D9" w:themeColor="accent2"/>
            </w:tcBorders>
          </w:tcPr>
          <w:p w:rsidR="00104E5F" w:rsidRDefault="00104E5F" w:rsidP="008C3841">
            <w:pPr>
              <w:pStyle w:val="BodyText1"/>
              <w:spacing w:before="0" w:after="0"/>
            </w:pPr>
            <w:r w:rsidRPr="006817D3">
              <w:rPr>
                <w:b/>
                <w:caps/>
                <w:color w:val="7598D9" w:themeColor="accent2"/>
                <w:sz w:val="22"/>
              </w:rPr>
              <w:t>Skills</w:t>
            </w:r>
          </w:p>
        </w:tc>
      </w:tr>
      <w:tr w:rsidR="00F377CE" w:rsidTr="003A3FF2">
        <w:trPr>
          <w:trHeight w:val="215"/>
          <w:jc w:val="center"/>
        </w:trPr>
        <w:tc>
          <w:tcPr>
            <w:tcW w:w="5040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561FF8" w:rsidRDefault="00F377CE" w:rsidP="00561FF8">
            <w:pPr>
              <w:pStyle w:val="BodyText1"/>
              <w:spacing w:before="0" w:after="0"/>
            </w:pPr>
            <w:r>
              <w:t xml:space="preserve">Fluent in C++, Python, </w:t>
            </w:r>
            <w:r w:rsidR="00404801">
              <w:t>PH</w:t>
            </w:r>
            <w:r w:rsidR="00561FF8">
              <w:t>P,</w:t>
            </w:r>
            <w:r w:rsidR="0044043E">
              <w:t xml:space="preserve"> LESS,</w:t>
            </w:r>
            <w:r w:rsidR="00404801">
              <w:t xml:space="preserve"> C#, </w:t>
            </w:r>
            <w:r w:rsidR="0044043E">
              <w:t xml:space="preserve">and </w:t>
            </w:r>
            <w:r w:rsidR="00404801">
              <w:t>SQL</w:t>
            </w:r>
            <w:r>
              <w:t xml:space="preserve"> </w:t>
            </w:r>
          </w:p>
          <w:p w:rsidR="00F377CE" w:rsidRDefault="00F377CE" w:rsidP="00561FF8">
            <w:pPr>
              <w:pStyle w:val="BodyText1"/>
              <w:spacing w:before="0" w:after="0"/>
            </w:pPr>
            <w:r w:rsidRPr="004B1D70">
              <w:t>Fami</w:t>
            </w:r>
            <w:r w:rsidR="00404801">
              <w:t>liar with  Flex/Bison,</w:t>
            </w:r>
            <w:r w:rsidR="0044043E">
              <w:t xml:space="preserve"> Lua, and Bash</w:t>
            </w:r>
          </w:p>
        </w:tc>
        <w:tc>
          <w:tcPr>
            <w:tcW w:w="4950" w:type="dxa"/>
            <w:gridSpan w:val="2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</w:tcBorders>
          </w:tcPr>
          <w:p w:rsidR="00F377CE" w:rsidRDefault="00F377CE" w:rsidP="00F377CE">
            <w:pPr>
              <w:pStyle w:val="BodyText1"/>
              <w:spacing w:before="0" w:after="0"/>
            </w:pPr>
            <w:r w:rsidRPr="004B1D70">
              <w:t xml:space="preserve">Proficient in </w:t>
            </w:r>
            <w:r w:rsidR="00404801">
              <w:t>server-side development</w:t>
            </w:r>
            <w:r w:rsidRPr="004B1D70">
              <w:t xml:space="preserve"> and </w:t>
            </w:r>
            <w:r w:rsidR="00597B88">
              <w:t>algorithms</w:t>
            </w:r>
          </w:p>
          <w:p w:rsidR="00F377CE" w:rsidRDefault="00897772" w:rsidP="00404801">
            <w:pPr>
              <w:pStyle w:val="BodyText1"/>
              <w:spacing w:before="0" w:after="0"/>
            </w:pPr>
            <w:r>
              <w:t xml:space="preserve">Knowledgeable </w:t>
            </w:r>
            <w:r w:rsidR="00404801">
              <w:t xml:space="preserve">in </w:t>
            </w:r>
            <w:r>
              <w:t xml:space="preserve">JQuery, </w:t>
            </w:r>
            <w:r w:rsidR="00404801">
              <w:t>SaS, and Java</w:t>
            </w:r>
          </w:p>
        </w:tc>
      </w:tr>
      <w:tr w:rsidR="00104E5F" w:rsidTr="003A3FF2">
        <w:trPr>
          <w:trHeight w:val="296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104E5F" w:rsidRDefault="00104E5F" w:rsidP="008C3841">
            <w:pPr>
              <w:pStyle w:val="BodyText1"/>
              <w:spacing w:before="0" w:after="0"/>
            </w:pPr>
            <w:r w:rsidRPr="007368FD">
              <w:rPr>
                <w:b/>
                <w:caps/>
                <w:color w:val="7598D9" w:themeColor="accent2"/>
                <w:sz w:val="22"/>
              </w:rPr>
              <w:t>Activities</w:t>
            </w:r>
          </w:p>
        </w:tc>
      </w:tr>
      <w:tr w:rsidR="00BB5E50" w:rsidTr="003A3FF2">
        <w:trPr>
          <w:trHeight w:val="512"/>
          <w:jc w:val="center"/>
        </w:trPr>
        <w:tc>
          <w:tcPr>
            <w:tcW w:w="5040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BB5E50" w:rsidRPr="00C26139" w:rsidRDefault="00BB5E50" w:rsidP="00BB5E50">
            <w:pPr>
              <w:pStyle w:val="BodyText1"/>
              <w:spacing w:before="0" w:after="0"/>
            </w:pPr>
            <w:r w:rsidRPr="00C26139">
              <w:t xml:space="preserve">ACM </w:t>
            </w:r>
            <w:r>
              <w:t xml:space="preserve">and Spartan Hackers </w:t>
            </w:r>
            <w:r w:rsidRPr="00C26139">
              <w:t>Member</w:t>
            </w:r>
          </w:p>
          <w:p w:rsidR="00FD105A" w:rsidRDefault="00FD105A" w:rsidP="00BB5E50">
            <w:pPr>
              <w:pStyle w:val="BodyText1"/>
              <w:spacing w:before="0" w:after="0"/>
            </w:pPr>
            <w:r>
              <w:t>Web Contracting for Mason Expo</w:t>
            </w:r>
          </w:p>
          <w:p w:rsidR="00BB5E50" w:rsidRDefault="00BB5E50" w:rsidP="00BB5E50">
            <w:pPr>
              <w:pStyle w:val="BodyText1"/>
              <w:spacing w:before="0" w:after="0"/>
            </w:pPr>
            <w:r>
              <w:t xml:space="preserve">Programmed multiple computer games using Game Maker </w:t>
            </w:r>
          </w:p>
        </w:tc>
        <w:tc>
          <w:tcPr>
            <w:tcW w:w="4950" w:type="dxa"/>
            <w:gridSpan w:val="2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</w:tcBorders>
          </w:tcPr>
          <w:p w:rsidR="00BB5E50" w:rsidRPr="00677685" w:rsidRDefault="00BB5E50" w:rsidP="00BB5E50">
            <w:pPr>
              <w:pStyle w:val="BodyText1"/>
              <w:spacing w:before="0" w:after="0"/>
            </w:pPr>
            <w:r w:rsidRPr="00677685">
              <w:t xml:space="preserve">Lead the redevelopment of the high school </w:t>
            </w:r>
            <w:r w:rsidR="0044043E">
              <w:t>greenhouse</w:t>
            </w:r>
          </w:p>
          <w:p w:rsidR="00BB5E50" w:rsidRDefault="00BB5E50" w:rsidP="003A3FF2">
            <w:pPr>
              <w:pStyle w:val="BodyText1"/>
              <w:spacing w:before="0" w:after="0"/>
            </w:pPr>
            <w:r>
              <w:t>Participated in</w:t>
            </w:r>
            <w:r w:rsidR="00FD105A">
              <w:t xml:space="preserve"> IM </w:t>
            </w:r>
            <w:r>
              <w:t xml:space="preserve"> Soccer, Volleyball, </w:t>
            </w:r>
            <w:r w:rsidR="00FD105A">
              <w:t xml:space="preserve"> and </w:t>
            </w:r>
            <w:r w:rsidR="0044043E">
              <w:t>Water Polo</w:t>
            </w:r>
          </w:p>
          <w:p w:rsidR="00BB5E50" w:rsidRDefault="00FD105A" w:rsidP="00FD105A">
            <w:pPr>
              <w:pStyle w:val="BodyText1"/>
              <w:spacing w:before="0" w:after="0"/>
              <w:ind w:right="-108"/>
            </w:pPr>
            <w:r w:rsidRPr="00677685">
              <w:t>Ran a Running Club fundrais</w:t>
            </w:r>
            <w:r w:rsidR="0044043E">
              <w:t>er that raised over 250 dollars</w:t>
            </w:r>
          </w:p>
        </w:tc>
      </w:tr>
      <w:tr w:rsidR="00104E5F" w:rsidTr="00CC67A1">
        <w:trPr>
          <w:trHeight w:val="278"/>
          <w:jc w:val="center"/>
        </w:trPr>
        <w:tc>
          <w:tcPr>
            <w:tcW w:w="9990" w:type="dxa"/>
            <w:gridSpan w:val="4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104E5F" w:rsidRDefault="00104E5F" w:rsidP="008C3841">
            <w:pPr>
              <w:pStyle w:val="BodyText1"/>
              <w:spacing w:before="0" w:after="0"/>
            </w:pPr>
            <w:r w:rsidRPr="00C33BE6">
              <w:rPr>
                <w:b/>
                <w:caps/>
                <w:color w:val="7598D9" w:themeColor="accent2"/>
                <w:sz w:val="22"/>
              </w:rPr>
              <w:t>Honors</w:t>
            </w:r>
            <w:r>
              <w:rPr>
                <w:b/>
                <w:caps/>
                <w:color w:val="7598D9" w:themeColor="accent2"/>
                <w:sz w:val="22"/>
              </w:rPr>
              <w:t xml:space="preserve"> and Awards</w:t>
            </w:r>
          </w:p>
        </w:tc>
      </w:tr>
      <w:tr w:rsidR="00BB5E50" w:rsidTr="003A3FF2">
        <w:trPr>
          <w:trHeight w:val="485"/>
          <w:jc w:val="center"/>
        </w:trPr>
        <w:tc>
          <w:tcPr>
            <w:tcW w:w="1740" w:type="dxa"/>
            <w:tcBorders>
              <w:top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BB5E50" w:rsidRDefault="00BB5E50" w:rsidP="00BB5E50">
            <w:pPr>
              <w:pStyle w:val="BodyText1"/>
              <w:spacing w:before="0" w:after="0"/>
            </w:pPr>
            <w:r>
              <w:t>Dean’s List(MSU)</w:t>
            </w:r>
          </w:p>
          <w:p w:rsidR="00BB5E50" w:rsidRDefault="00BB5E50" w:rsidP="00BB5E50">
            <w:pPr>
              <w:pStyle w:val="BodyText1"/>
              <w:spacing w:before="0" w:after="0"/>
            </w:pPr>
            <w:r>
              <w:t>AP Scholar Award</w:t>
            </w:r>
          </w:p>
        </w:tc>
        <w:tc>
          <w:tcPr>
            <w:tcW w:w="4200" w:type="dxa"/>
            <w:gridSpan w:val="2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  <w:right w:val="single" w:sz="4" w:space="0" w:color="7598D9" w:themeColor="accent2"/>
            </w:tcBorders>
          </w:tcPr>
          <w:p w:rsidR="00BB5E50" w:rsidRDefault="003A3FF2" w:rsidP="00BB5E50">
            <w:pPr>
              <w:pStyle w:val="BodyText1"/>
              <w:spacing w:before="0" w:after="0"/>
            </w:pPr>
            <w:r>
              <w:t>Top Ten SpartaHacks 2</w:t>
            </w:r>
            <w:r w:rsidR="00CC67A1">
              <w:t>016</w:t>
            </w:r>
          </w:p>
          <w:p w:rsidR="00BB5E50" w:rsidRDefault="003A3FF2" w:rsidP="00BB5E50">
            <w:pPr>
              <w:pStyle w:val="BodyText1"/>
              <w:spacing w:before="0" w:after="0"/>
            </w:pPr>
            <w:r>
              <w:t>Henry Hedges Endowed Scholarship Fund</w:t>
            </w:r>
          </w:p>
        </w:tc>
        <w:tc>
          <w:tcPr>
            <w:tcW w:w="4050" w:type="dxa"/>
            <w:tcBorders>
              <w:top w:val="single" w:sz="4" w:space="0" w:color="7598D9" w:themeColor="accent2"/>
              <w:left w:val="single" w:sz="4" w:space="0" w:color="7598D9" w:themeColor="accent2"/>
              <w:bottom w:val="single" w:sz="4" w:space="0" w:color="7598D9" w:themeColor="accent2"/>
            </w:tcBorders>
          </w:tcPr>
          <w:p w:rsidR="00BB5E50" w:rsidRDefault="00BB5E50" w:rsidP="00BB5E50">
            <w:pPr>
              <w:pStyle w:val="BodyText1"/>
              <w:spacing w:before="0" w:after="0"/>
            </w:pPr>
            <w:r w:rsidRPr="00C33BE6">
              <w:t xml:space="preserve">National Honors </w:t>
            </w:r>
            <w:r>
              <w:t>Society</w:t>
            </w:r>
          </w:p>
          <w:p w:rsidR="00BB5E50" w:rsidRDefault="00FD105A" w:rsidP="00BB5E50">
            <w:pPr>
              <w:pStyle w:val="BodyText1"/>
              <w:spacing w:before="0" w:after="0"/>
            </w:pPr>
            <w:r>
              <w:t>Raymond Newman Engineering Scholarship</w:t>
            </w:r>
          </w:p>
        </w:tc>
      </w:tr>
    </w:tbl>
    <w:p w:rsidR="00A96D55" w:rsidRPr="00104E5F" w:rsidRDefault="00A96D55" w:rsidP="00DE5E5B">
      <w:pPr>
        <w:spacing w:after="0" w:line="240" w:lineRule="auto"/>
        <w:rPr>
          <w:sz w:val="2"/>
          <w:szCs w:val="2"/>
        </w:rPr>
      </w:pPr>
    </w:p>
    <w:sectPr w:rsidR="00A96D55" w:rsidRPr="00104E5F" w:rsidSect="003A3FF2">
      <w:headerReference w:type="default" r:id="rId11"/>
      <w:pgSz w:w="12240" w:h="15840"/>
      <w:pgMar w:top="576" w:right="1440" w:bottom="82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011" w:rsidRDefault="00ED3011">
      <w:r>
        <w:separator/>
      </w:r>
    </w:p>
  </w:endnote>
  <w:endnote w:type="continuationSeparator" w:id="0">
    <w:p w:rsidR="00ED3011" w:rsidRDefault="00ED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011" w:rsidRDefault="00ED3011">
      <w:r>
        <w:separator/>
      </w:r>
    </w:p>
  </w:footnote>
  <w:footnote w:type="continuationSeparator" w:id="0">
    <w:p w:rsidR="00ED3011" w:rsidRDefault="00ED3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F70" w:rsidRDefault="00986F70">
    <w:pPr>
      <w:pStyle w:val="ResumeHeader"/>
    </w:pPr>
    <w:r>
      <w:ptab w:relativeTo="margin" w:alignment="left" w:leader="none"/>
    </w:r>
    <w:sdt>
      <w:sdtPr>
        <w:alias w:val="Author"/>
        <w:id w:val="251850"/>
        <w:placeholder>
          <w:docPart w:val="9E09E23997314E46A43555978B00E4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D105A">
          <w:t>Alexander Lambert</w:t>
        </w:r>
      </w:sdtContent>
    </w:sdt>
    <w:r>
      <w:t xml:space="preserve"> </w:t>
    </w:r>
    <w:r>
      <w:rPr>
        <w:rFonts w:ascii="Calibri" w:hAnsi="Calibri"/>
      </w:rPr>
      <w:t>•</w:t>
    </w:r>
    <w:r>
      <w:t xml:space="preserve"> 248-345-1162</w:t>
    </w:r>
    <w:r>
      <w:rPr>
        <w:rFonts w:ascii="Calibri" w:hAnsi="Calibri"/>
      </w:rPr>
      <w:t>• alexlambert52@gmail.com</w:t>
    </w:r>
    <w:r>
      <w:rPr>
        <w:rFonts w:ascii="Calibri" w:hAnsi="Calibri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A3AC4" w:rsidRPr="009A3AC4">
      <w:rPr>
        <w:rFonts w:ascii="Calibri" w:hAnsi="Calibri"/>
        <w:noProof/>
      </w:rPr>
      <w:t>2</w:t>
    </w:r>
    <w:r>
      <w:rPr>
        <w:rFonts w:ascii="Calibri" w:hAnsi="Calibr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6039F6"/>
    <w:multiLevelType w:val="hybridMultilevel"/>
    <w:tmpl w:val="9BD2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F7DC1"/>
    <w:multiLevelType w:val="hybridMultilevel"/>
    <w:tmpl w:val="3DC87B9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677657DB"/>
    <w:multiLevelType w:val="hybridMultilevel"/>
    <w:tmpl w:val="679C241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GrammaticalErrors/>
  <w:activeWritingStyle w:appName="MSWord" w:lang="en-US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24"/>
    <w:rsid w:val="00023B50"/>
    <w:rsid w:val="000247A8"/>
    <w:rsid w:val="00064F73"/>
    <w:rsid w:val="00073FB4"/>
    <w:rsid w:val="00086421"/>
    <w:rsid w:val="000B3DF0"/>
    <w:rsid w:val="000C2C25"/>
    <w:rsid w:val="00104E5F"/>
    <w:rsid w:val="00127D42"/>
    <w:rsid w:val="00153575"/>
    <w:rsid w:val="001C7FCE"/>
    <w:rsid w:val="001D6A01"/>
    <w:rsid w:val="001E2424"/>
    <w:rsid w:val="00205EDC"/>
    <w:rsid w:val="00207AB4"/>
    <w:rsid w:val="002117F8"/>
    <w:rsid w:val="00213336"/>
    <w:rsid w:val="002209CB"/>
    <w:rsid w:val="00254E29"/>
    <w:rsid w:val="00260C44"/>
    <w:rsid w:val="002D11E4"/>
    <w:rsid w:val="002D3384"/>
    <w:rsid w:val="002F6C0B"/>
    <w:rsid w:val="00325D18"/>
    <w:rsid w:val="00327D20"/>
    <w:rsid w:val="00336219"/>
    <w:rsid w:val="00347F12"/>
    <w:rsid w:val="00364F5F"/>
    <w:rsid w:val="00377E5B"/>
    <w:rsid w:val="003871FF"/>
    <w:rsid w:val="00394CC2"/>
    <w:rsid w:val="003A3FF2"/>
    <w:rsid w:val="003B1AB8"/>
    <w:rsid w:val="003B5CE3"/>
    <w:rsid w:val="003C3820"/>
    <w:rsid w:val="003D5757"/>
    <w:rsid w:val="003F1EB1"/>
    <w:rsid w:val="00404801"/>
    <w:rsid w:val="004073C5"/>
    <w:rsid w:val="00417E73"/>
    <w:rsid w:val="00425DFF"/>
    <w:rsid w:val="00437ED0"/>
    <w:rsid w:val="0044043E"/>
    <w:rsid w:val="00447193"/>
    <w:rsid w:val="00485CA3"/>
    <w:rsid w:val="00486064"/>
    <w:rsid w:val="00494F4D"/>
    <w:rsid w:val="004B360C"/>
    <w:rsid w:val="004D0DA2"/>
    <w:rsid w:val="004E0197"/>
    <w:rsid w:val="005214AB"/>
    <w:rsid w:val="00541D5A"/>
    <w:rsid w:val="00561FF8"/>
    <w:rsid w:val="005763FD"/>
    <w:rsid w:val="00591EA4"/>
    <w:rsid w:val="00597B88"/>
    <w:rsid w:val="005A063A"/>
    <w:rsid w:val="005F5DF5"/>
    <w:rsid w:val="00611A1E"/>
    <w:rsid w:val="00677685"/>
    <w:rsid w:val="006817D3"/>
    <w:rsid w:val="00691345"/>
    <w:rsid w:val="006A3056"/>
    <w:rsid w:val="006C5D82"/>
    <w:rsid w:val="006D31D7"/>
    <w:rsid w:val="006F107E"/>
    <w:rsid w:val="00735546"/>
    <w:rsid w:val="007368FD"/>
    <w:rsid w:val="0074666B"/>
    <w:rsid w:val="00765CD2"/>
    <w:rsid w:val="00765D3F"/>
    <w:rsid w:val="00781CB9"/>
    <w:rsid w:val="00781F71"/>
    <w:rsid w:val="007B3BF0"/>
    <w:rsid w:val="007B4791"/>
    <w:rsid w:val="007C2558"/>
    <w:rsid w:val="007C6EA1"/>
    <w:rsid w:val="007F0F27"/>
    <w:rsid w:val="00805CAE"/>
    <w:rsid w:val="0082598C"/>
    <w:rsid w:val="00847173"/>
    <w:rsid w:val="00872E48"/>
    <w:rsid w:val="00876F5F"/>
    <w:rsid w:val="00895582"/>
    <w:rsid w:val="00897772"/>
    <w:rsid w:val="008C3841"/>
    <w:rsid w:val="008C7C3D"/>
    <w:rsid w:val="008C7D24"/>
    <w:rsid w:val="008E2C29"/>
    <w:rsid w:val="008F7FF9"/>
    <w:rsid w:val="00911056"/>
    <w:rsid w:val="00926BE9"/>
    <w:rsid w:val="00941E58"/>
    <w:rsid w:val="009420D0"/>
    <w:rsid w:val="00945665"/>
    <w:rsid w:val="00946C2E"/>
    <w:rsid w:val="00954B1B"/>
    <w:rsid w:val="00956A8B"/>
    <w:rsid w:val="0098306D"/>
    <w:rsid w:val="00986F70"/>
    <w:rsid w:val="009A1638"/>
    <w:rsid w:val="009A3AC4"/>
    <w:rsid w:val="009A5545"/>
    <w:rsid w:val="009B2703"/>
    <w:rsid w:val="00A01B41"/>
    <w:rsid w:val="00A0288D"/>
    <w:rsid w:val="00A155F0"/>
    <w:rsid w:val="00A3632C"/>
    <w:rsid w:val="00A53676"/>
    <w:rsid w:val="00A614FF"/>
    <w:rsid w:val="00A87B51"/>
    <w:rsid w:val="00A96D55"/>
    <w:rsid w:val="00AB6C3F"/>
    <w:rsid w:val="00AB7770"/>
    <w:rsid w:val="00B124DF"/>
    <w:rsid w:val="00B14350"/>
    <w:rsid w:val="00B230D4"/>
    <w:rsid w:val="00B774E9"/>
    <w:rsid w:val="00B8047F"/>
    <w:rsid w:val="00B84BE6"/>
    <w:rsid w:val="00B94AF4"/>
    <w:rsid w:val="00BB5E50"/>
    <w:rsid w:val="00C024AE"/>
    <w:rsid w:val="00C26139"/>
    <w:rsid w:val="00C33BE6"/>
    <w:rsid w:val="00CC261E"/>
    <w:rsid w:val="00CC67A1"/>
    <w:rsid w:val="00CE0286"/>
    <w:rsid w:val="00D03463"/>
    <w:rsid w:val="00D313EA"/>
    <w:rsid w:val="00DA1E60"/>
    <w:rsid w:val="00DE5E5B"/>
    <w:rsid w:val="00DF56A8"/>
    <w:rsid w:val="00E01022"/>
    <w:rsid w:val="00E0336A"/>
    <w:rsid w:val="00E35C71"/>
    <w:rsid w:val="00E74106"/>
    <w:rsid w:val="00EB2CE7"/>
    <w:rsid w:val="00EB62D4"/>
    <w:rsid w:val="00ED14CC"/>
    <w:rsid w:val="00ED3011"/>
    <w:rsid w:val="00F0761A"/>
    <w:rsid w:val="00F377CE"/>
    <w:rsid w:val="00F47B67"/>
    <w:rsid w:val="00FA40F8"/>
    <w:rsid w:val="00FB48B9"/>
    <w:rsid w:val="00FD105A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581C956-1364-4D78-AFA0-74D50906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A96D55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B77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13A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96D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1"/>
    <w:semiHidden/>
    <w:rsid w:val="00A96D55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YourName">
    <w:name w:val="Your Name"/>
    <w:basedOn w:val="Normal"/>
    <w:qFormat/>
    <w:rsid w:val="00A96D55"/>
    <w:pPr>
      <w:spacing w:after="0"/>
    </w:pPr>
    <w:rPr>
      <w:color w:val="000000" w:themeColor="text1"/>
      <w:sz w:val="28"/>
    </w:rPr>
  </w:style>
  <w:style w:type="paragraph" w:customStyle="1" w:styleId="ContactInformation">
    <w:name w:val="Contact Information"/>
    <w:basedOn w:val="Normal"/>
    <w:qFormat/>
    <w:rsid w:val="00A96D55"/>
    <w:pPr>
      <w:spacing w:after="280"/>
      <w:contextualSpacing/>
    </w:pPr>
    <w:rPr>
      <w:color w:val="7598D9" w:themeColor="accent2"/>
    </w:rPr>
  </w:style>
  <w:style w:type="paragraph" w:customStyle="1" w:styleId="ResumeHeading1">
    <w:name w:val="Resume Heading 1"/>
    <w:basedOn w:val="Normal"/>
    <w:qFormat/>
    <w:rsid w:val="00A96D55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BodyText1">
    <w:name w:val="Body Text 1"/>
    <w:basedOn w:val="Normal"/>
    <w:qFormat/>
    <w:rsid w:val="00A96D55"/>
    <w:pPr>
      <w:spacing w:before="80" w:after="80" w:line="240" w:lineRule="auto"/>
    </w:pPr>
    <w:rPr>
      <w:sz w:val="20"/>
    </w:rPr>
  </w:style>
  <w:style w:type="paragraph" w:customStyle="1" w:styleId="CompanyInformation">
    <w:name w:val="Company Information"/>
    <w:basedOn w:val="Normal"/>
    <w:qFormat/>
    <w:rsid w:val="00A96D55"/>
    <w:pPr>
      <w:spacing w:before="120" w:after="0" w:line="240" w:lineRule="auto"/>
    </w:pPr>
  </w:style>
  <w:style w:type="paragraph" w:customStyle="1" w:styleId="YourTitle">
    <w:name w:val="Your Title"/>
    <w:basedOn w:val="Normal"/>
    <w:qFormat/>
    <w:rsid w:val="00A96D55"/>
    <w:pPr>
      <w:spacing w:after="0" w:line="240" w:lineRule="auto"/>
    </w:pPr>
    <w:rPr>
      <w:i/>
    </w:rPr>
  </w:style>
  <w:style w:type="paragraph" w:customStyle="1" w:styleId="DatesofEmployment">
    <w:name w:val="Dates of Employment"/>
    <w:basedOn w:val="Normal"/>
    <w:qFormat/>
    <w:rsid w:val="00A96D55"/>
    <w:pPr>
      <w:spacing w:after="0" w:line="240" w:lineRule="auto"/>
    </w:pPr>
    <w:rPr>
      <w:sz w:val="20"/>
    </w:rPr>
  </w:style>
  <w:style w:type="paragraph" w:customStyle="1" w:styleId="ResumeHeading2">
    <w:name w:val="Resume Heading 2"/>
    <w:basedOn w:val="Normal"/>
    <w:qFormat/>
    <w:rsid w:val="00A96D55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IndentedBodyText">
    <w:name w:val="Indented Body Text"/>
    <w:basedOn w:val="Normal"/>
    <w:qFormat/>
    <w:rsid w:val="00A96D55"/>
    <w:pPr>
      <w:spacing w:before="40" w:line="240" w:lineRule="auto"/>
      <w:ind w:left="504"/>
      <w:contextualSpacing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rsid w:val="00A9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55"/>
  </w:style>
  <w:style w:type="paragraph" w:styleId="Footer">
    <w:name w:val="footer"/>
    <w:basedOn w:val="Normal"/>
    <w:link w:val="FooterChar"/>
    <w:uiPriority w:val="99"/>
    <w:semiHidden/>
    <w:rsid w:val="00A9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55"/>
  </w:style>
  <w:style w:type="paragraph" w:customStyle="1" w:styleId="ResumeHeader">
    <w:name w:val="Resume Header"/>
    <w:basedOn w:val="Header"/>
    <w:qFormat/>
    <w:rsid w:val="00A96D55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B94AF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774E9"/>
    <w:rPr>
      <w:rFonts w:asciiTheme="majorHAnsi" w:eastAsiaTheme="majorEastAsia" w:hAnsiTheme="majorHAnsi" w:cstheme="majorBidi"/>
      <w:color w:val="913A0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197"/>
    <w:rPr>
      <w:color w:val="EF591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ambe168@ms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bert\AppData\Roaming\Microsoft\Templates\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F2F39D50984F94910C33D582A57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4437-3893-436E-B72B-45AEF903F1A9}"/>
      </w:docPartPr>
      <w:docPartBody>
        <w:p w:rsidR="005B6FC4" w:rsidRDefault="00C3423B">
          <w:pPr>
            <w:pStyle w:val="88F2F39D50984F94910C33D582A571FE"/>
          </w:pPr>
          <w:r>
            <w:rPr>
              <w:color w:val="000000" w:themeColor="text1"/>
              <w:sz w:val="28"/>
            </w:rPr>
            <w:t>[Your Name]</w:t>
          </w:r>
        </w:p>
      </w:docPartBody>
    </w:docPart>
    <w:docPart>
      <w:docPartPr>
        <w:name w:val="9E09E23997314E46A43555978B00E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811A-2D47-49FA-94B4-9DCA7E74507B}"/>
      </w:docPartPr>
      <w:docPartBody>
        <w:p w:rsidR="005B6FC4" w:rsidRDefault="00C3423B">
          <w:pPr>
            <w:pStyle w:val="9E09E23997314E46A43555978B00E4FE"/>
          </w:pPr>
          <w:r>
            <w:t>[Job responsibility]</w:t>
          </w:r>
        </w:p>
      </w:docPartBody>
    </w:docPart>
    <w:docPart>
      <w:docPartPr>
        <w:name w:val="B4C7ED699B2E49B89C62D99A9EEFA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EC4F2-61CD-4DC1-85B6-F68E8710CADE}"/>
      </w:docPartPr>
      <w:docPartBody>
        <w:p w:rsidR="00F72777" w:rsidRDefault="00AD1290" w:rsidP="00AD1290">
          <w:pPr>
            <w:pStyle w:val="B4C7ED699B2E49B89C62D99A9EEFA681"/>
          </w:pPr>
          <w:r>
            <w:t>[</w:t>
          </w:r>
          <w:r>
            <w:rPr>
              <w:rStyle w:val="PlaceholderText"/>
            </w:rPr>
            <w:t>Start Date]</w:t>
          </w:r>
        </w:p>
      </w:docPartBody>
    </w:docPart>
    <w:docPart>
      <w:docPartPr>
        <w:name w:val="89582AE67F1B478AA37DF4527A6CA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8FB3-219B-45A9-9465-4E834BB56D4E}"/>
      </w:docPartPr>
      <w:docPartBody>
        <w:p w:rsidR="00F72777" w:rsidRDefault="00AD1290" w:rsidP="00AD1290">
          <w:pPr>
            <w:pStyle w:val="89582AE67F1B478AA37DF4527A6CA9D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3155B54C6224A9084B96750BCB9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B0E0-B75C-422E-8429-ED22B43829BB}"/>
      </w:docPartPr>
      <w:docPartBody>
        <w:p w:rsidR="00F72777" w:rsidRDefault="00AD1290" w:rsidP="00AD1290">
          <w:pPr>
            <w:pStyle w:val="43155B54C6224A9084B96750BCB9397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15E29E91F3A405FA8AA9BFB4DC01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CF5E-2D79-4791-8B9B-396620A4BA62}"/>
      </w:docPartPr>
      <w:docPartBody>
        <w:p w:rsidR="000B1D8C" w:rsidRDefault="000B1D8C" w:rsidP="000B1D8C">
          <w:pPr>
            <w:pStyle w:val="815E29E91F3A405FA8AA9BFB4DC01B8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7132A6952A324FEE9B800BCC378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64C4-33F0-40DE-9182-24C3D4AC479F}"/>
      </w:docPartPr>
      <w:docPartBody>
        <w:p w:rsidR="000B1D8C" w:rsidRDefault="000B1D8C" w:rsidP="000B1D8C">
          <w:pPr>
            <w:pStyle w:val="7132A6952A324FEE9B800BCC3781BC1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F0EBAD72D6C492EB396818E3F7A6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F5B-4328-4B9B-B53F-303A66AAE0F4}"/>
      </w:docPartPr>
      <w:docPartBody>
        <w:p w:rsidR="000B1D8C" w:rsidRDefault="000B1D8C" w:rsidP="000B1D8C">
          <w:pPr>
            <w:pStyle w:val="8F0EBAD72D6C492EB396818E3F7A6560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FF32603F54F445C78AAFD4D4D00B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0860-0170-4171-BB34-F3741E2046E0}"/>
      </w:docPartPr>
      <w:docPartBody>
        <w:p w:rsidR="00FC4EE6" w:rsidRDefault="00813E8A" w:rsidP="00813E8A">
          <w:pPr>
            <w:pStyle w:val="FF32603F54F445C78AAFD4D4D00B008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323C7B8009847E18E713CC152A54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3ADA7-4AC8-4EE4-A27E-870696B0A77A}"/>
      </w:docPartPr>
      <w:docPartBody>
        <w:p w:rsidR="00FC4EE6" w:rsidRDefault="00813E8A" w:rsidP="00813E8A">
          <w:pPr>
            <w:pStyle w:val="B323C7B8009847E18E713CC152A5439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7E16478F868475DA2E0D52DE7AB2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546F4-4EA0-47B9-8074-EC3F2FB58459}"/>
      </w:docPartPr>
      <w:docPartBody>
        <w:p w:rsidR="005D1160" w:rsidRDefault="00BE22A3" w:rsidP="00BE22A3">
          <w:pPr>
            <w:pStyle w:val="27E16478F868475DA2E0D52DE7AB29F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525189411534DD2B6FBBBD3D3C3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D09CA-E330-41CA-8DFC-E3DAD7F5088A}"/>
      </w:docPartPr>
      <w:docPartBody>
        <w:p w:rsidR="005D1160" w:rsidRDefault="00BE22A3" w:rsidP="00BE22A3">
          <w:pPr>
            <w:pStyle w:val="2525189411534DD2B6FBBBD3D3C34B7A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B"/>
    <w:rsid w:val="000B1D8C"/>
    <w:rsid w:val="00175117"/>
    <w:rsid w:val="001D29E0"/>
    <w:rsid w:val="002C369E"/>
    <w:rsid w:val="00354DFC"/>
    <w:rsid w:val="00382A1A"/>
    <w:rsid w:val="00383D5C"/>
    <w:rsid w:val="003E1EEA"/>
    <w:rsid w:val="00416311"/>
    <w:rsid w:val="0045789D"/>
    <w:rsid w:val="00571338"/>
    <w:rsid w:val="005B6FC4"/>
    <w:rsid w:val="005D1160"/>
    <w:rsid w:val="00663CA4"/>
    <w:rsid w:val="006F28BF"/>
    <w:rsid w:val="007F6D35"/>
    <w:rsid w:val="00813E8A"/>
    <w:rsid w:val="009D46A5"/>
    <w:rsid w:val="00AD1290"/>
    <w:rsid w:val="00BC4223"/>
    <w:rsid w:val="00BE22A3"/>
    <w:rsid w:val="00BF0D21"/>
    <w:rsid w:val="00C3423B"/>
    <w:rsid w:val="00CC5B9E"/>
    <w:rsid w:val="00CF2F6B"/>
    <w:rsid w:val="00D11217"/>
    <w:rsid w:val="00DB7387"/>
    <w:rsid w:val="00EB2427"/>
    <w:rsid w:val="00EC3A0B"/>
    <w:rsid w:val="00F72777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F2F39D50984F94910C33D582A571FE">
    <w:name w:val="88F2F39D50984F94910C33D582A571FE"/>
  </w:style>
  <w:style w:type="paragraph" w:customStyle="1" w:styleId="424A08F43F57499C950132CC83438D16">
    <w:name w:val="424A08F43F57499C950132CC83438D16"/>
  </w:style>
  <w:style w:type="paragraph" w:customStyle="1" w:styleId="196B2F6B25E7400B9AF918CB5B181819">
    <w:name w:val="196B2F6B25E7400B9AF918CB5B181819"/>
  </w:style>
  <w:style w:type="paragraph" w:customStyle="1" w:styleId="B03223C42EF44483A7BAA0663B82056E">
    <w:name w:val="B03223C42EF44483A7BAA0663B82056E"/>
  </w:style>
  <w:style w:type="paragraph" w:customStyle="1" w:styleId="A3E200567615442E8B644894BA961FFF">
    <w:name w:val="A3E200567615442E8B644894BA961FFF"/>
  </w:style>
  <w:style w:type="paragraph" w:customStyle="1" w:styleId="201B413C263F4B4F903D833520D03175">
    <w:name w:val="201B413C263F4B4F903D833520D03175"/>
  </w:style>
  <w:style w:type="paragraph" w:customStyle="1" w:styleId="FBA81B105FB24614870A427985AA6967">
    <w:name w:val="FBA81B105FB24614870A427985AA6967"/>
  </w:style>
  <w:style w:type="paragraph" w:customStyle="1" w:styleId="9BDAF08DC9DC48C88C6FED0F8EDC2300">
    <w:name w:val="9BDAF08DC9DC48C88C6FED0F8EDC2300"/>
  </w:style>
  <w:style w:type="paragraph" w:customStyle="1" w:styleId="CBB82F4B38D94E188976907F4B0B2C0F">
    <w:name w:val="CBB82F4B38D94E188976907F4B0B2C0F"/>
  </w:style>
  <w:style w:type="paragraph" w:customStyle="1" w:styleId="A1E426F5D9A344A8AABB7F5F4D6FA66D">
    <w:name w:val="A1E426F5D9A344A8AABB7F5F4D6FA66D"/>
  </w:style>
  <w:style w:type="paragraph" w:customStyle="1" w:styleId="0E4E9E5461B546539E8DC8943013507D">
    <w:name w:val="0E4E9E5461B546539E8DC8943013507D"/>
  </w:style>
  <w:style w:type="paragraph" w:customStyle="1" w:styleId="F5C2F6EDC21C40C0B57B43399ABC9A1F">
    <w:name w:val="F5C2F6EDC21C40C0B57B43399ABC9A1F"/>
  </w:style>
  <w:style w:type="paragraph" w:customStyle="1" w:styleId="1FF590EC9BF34428A47634A321A432D4">
    <w:name w:val="1FF590EC9BF34428A47634A321A432D4"/>
  </w:style>
  <w:style w:type="paragraph" w:customStyle="1" w:styleId="C2A8B4F94ECD41519D55C0D0DF08EF92">
    <w:name w:val="C2A8B4F94ECD41519D55C0D0DF08EF92"/>
  </w:style>
  <w:style w:type="paragraph" w:customStyle="1" w:styleId="EBC027792E11412DB2D0FB6D0186264E">
    <w:name w:val="EBC027792E11412DB2D0FB6D0186264E"/>
  </w:style>
  <w:style w:type="paragraph" w:customStyle="1" w:styleId="3F898E716BC74FDFA8D90C2E3BB6EA24">
    <w:name w:val="3F898E716BC74FDFA8D90C2E3BB6EA24"/>
  </w:style>
  <w:style w:type="paragraph" w:customStyle="1" w:styleId="DE5B155B55294556AAA1A392B8747A1A">
    <w:name w:val="DE5B155B55294556AAA1A392B8747A1A"/>
  </w:style>
  <w:style w:type="paragraph" w:customStyle="1" w:styleId="365495C438EB4F3E8943F95B49E36ADD">
    <w:name w:val="365495C438EB4F3E8943F95B49E36ADD"/>
  </w:style>
  <w:style w:type="paragraph" w:customStyle="1" w:styleId="606C8601103A44D3A3DBA0B41740C127">
    <w:name w:val="606C8601103A44D3A3DBA0B41740C127"/>
  </w:style>
  <w:style w:type="character" w:styleId="PlaceholderText">
    <w:name w:val="Placeholder Text"/>
    <w:basedOn w:val="DefaultParagraphFont"/>
    <w:uiPriority w:val="99"/>
    <w:unhideWhenUsed/>
    <w:rsid w:val="00BE22A3"/>
    <w:rPr>
      <w:color w:val="808080"/>
    </w:rPr>
  </w:style>
  <w:style w:type="paragraph" w:customStyle="1" w:styleId="4E86E319365E4AF9A237205CE68D7092">
    <w:name w:val="4E86E319365E4AF9A237205CE68D7092"/>
  </w:style>
  <w:style w:type="paragraph" w:customStyle="1" w:styleId="A3BA59935BFE4D2F92B6827520AB9454">
    <w:name w:val="A3BA59935BFE4D2F92B6827520AB9454"/>
  </w:style>
  <w:style w:type="paragraph" w:customStyle="1" w:styleId="BB4D628C442C4E81B0D620F0FCFA1C83">
    <w:name w:val="BB4D628C442C4E81B0D620F0FCFA1C83"/>
  </w:style>
  <w:style w:type="paragraph" w:customStyle="1" w:styleId="A6DDB7329190409EA905B4D97A32F6B7">
    <w:name w:val="A6DDB7329190409EA905B4D97A32F6B7"/>
  </w:style>
  <w:style w:type="paragraph" w:customStyle="1" w:styleId="A7821B288EE04A018AF9C0C466D62510">
    <w:name w:val="A7821B288EE04A018AF9C0C466D62510"/>
  </w:style>
  <w:style w:type="paragraph" w:customStyle="1" w:styleId="33209F3DA11E437881326D55B4B0C5A0">
    <w:name w:val="33209F3DA11E437881326D55B4B0C5A0"/>
  </w:style>
  <w:style w:type="paragraph" w:customStyle="1" w:styleId="B1926AE6489749428B99C8656E689CC3">
    <w:name w:val="B1926AE6489749428B99C8656E689CC3"/>
  </w:style>
  <w:style w:type="paragraph" w:customStyle="1" w:styleId="7D29B0B353B249C9ABA5C7066D74BF37">
    <w:name w:val="7D29B0B353B249C9ABA5C7066D74BF37"/>
  </w:style>
  <w:style w:type="paragraph" w:customStyle="1" w:styleId="1F780269DA2043AEAE0CA107F78D3564">
    <w:name w:val="1F780269DA2043AEAE0CA107F78D3564"/>
  </w:style>
  <w:style w:type="paragraph" w:customStyle="1" w:styleId="AEFBF46354E94596BC9611572C78E06A">
    <w:name w:val="AEFBF46354E94596BC9611572C78E06A"/>
  </w:style>
  <w:style w:type="paragraph" w:customStyle="1" w:styleId="C0AA1E05B0654800B4CAAEAB336F6E0C">
    <w:name w:val="C0AA1E05B0654800B4CAAEAB336F6E0C"/>
  </w:style>
  <w:style w:type="paragraph" w:customStyle="1" w:styleId="35AAA5CD102A4DF9A7D1C8A25747FDDD">
    <w:name w:val="35AAA5CD102A4DF9A7D1C8A25747FDDD"/>
  </w:style>
  <w:style w:type="paragraph" w:customStyle="1" w:styleId="2126629E3151462487C4F04D50A8346E">
    <w:name w:val="2126629E3151462487C4F04D50A8346E"/>
  </w:style>
  <w:style w:type="paragraph" w:customStyle="1" w:styleId="EAABB0BA33F34A9A94AA62B89E608C79">
    <w:name w:val="EAABB0BA33F34A9A94AA62B89E608C79"/>
  </w:style>
  <w:style w:type="paragraph" w:customStyle="1" w:styleId="60FAE9696A14458CBC4E40EC00CF01EF">
    <w:name w:val="60FAE9696A14458CBC4E40EC00CF01EF"/>
  </w:style>
  <w:style w:type="paragraph" w:customStyle="1" w:styleId="34D5B1F1393B4AECBCAD83E6DE8A768C">
    <w:name w:val="34D5B1F1393B4AECBCAD83E6DE8A768C"/>
  </w:style>
  <w:style w:type="paragraph" w:customStyle="1" w:styleId="633895014E7640E5BB0ED0E834CB4D6F">
    <w:name w:val="633895014E7640E5BB0ED0E834CB4D6F"/>
  </w:style>
  <w:style w:type="paragraph" w:customStyle="1" w:styleId="EB4F2495B68542A0A75F26399840F942">
    <w:name w:val="EB4F2495B68542A0A75F26399840F942"/>
  </w:style>
  <w:style w:type="paragraph" w:customStyle="1" w:styleId="409274DD65CD4EF4BB46BED7848A693D">
    <w:name w:val="409274DD65CD4EF4BB46BED7848A693D"/>
  </w:style>
  <w:style w:type="paragraph" w:customStyle="1" w:styleId="D95DA3CBAB584C72AF8D089413C4DEBC">
    <w:name w:val="D95DA3CBAB584C72AF8D089413C4DEBC"/>
  </w:style>
  <w:style w:type="paragraph" w:customStyle="1" w:styleId="839C8160947C4F548D0F21B0624330C9">
    <w:name w:val="839C8160947C4F548D0F21B0624330C9"/>
  </w:style>
  <w:style w:type="paragraph" w:customStyle="1" w:styleId="B19AFF2833B54049A9A93F92E3BC0368">
    <w:name w:val="B19AFF2833B54049A9A93F92E3BC0368"/>
  </w:style>
  <w:style w:type="paragraph" w:customStyle="1" w:styleId="AF7E62D6DC1948B085380A9799B2B466">
    <w:name w:val="AF7E62D6DC1948B085380A9799B2B466"/>
  </w:style>
  <w:style w:type="paragraph" w:customStyle="1" w:styleId="F624BD1B975E40FF98CC78D6B4C06FD8">
    <w:name w:val="F624BD1B975E40FF98CC78D6B4C06FD8"/>
  </w:style>
  <w:style w:type="paragraph" w:customStyle="1" w:styleId="70EB7E1DF67B43409AB75FB579F3AE16">
    <w:name w:val="70EB7E1DF67B43409AB75FB579F3AE16"/>
  </w:style>
  <w:style w:type="paragraph" w:customStyle="1" w:styleId="D0E3138C8472447CBB612B94B809378B">
    <w:name w:val="D0E3138C8472447CBB612B94B809378B"/>
  </w:style>
  <w:style w:type="paragraph" w:customStyle="1" w:styleId="D68BE9B3DA874E888891FBA00C69F676">
    <w:name w:val="D68BE9B3DA874E888891FBA00C69F676"/>
  </w:style>
  <w:style w:type="paragraph" w:customStyle="1" w:styleId="E2C6D4F02E594D908169F10343DB54E7">
    <w:name w:val="E2C6D4F02E594D908169F10343DB54E7"/>
  </w:style>
  <w:style w:type="paragraph" w:customStyle="1" w:styleId="BF55E9E2F22447C3B5F3277D7F4333ED">
    <w:name w:val="BF55E9E2F22447C3B5F3277D7F4333ED"/>
  </w:style>
  <w:style w:type="paragraph" w:customStyle="1" w:styleId="DA2E16BE77604B599B3C3C94312B381F">
    <w:name w:val="DA2E16BE77604B599B3C3C94312B381F"/>
  </w:style>
  <w:style w:type="paragraph" w:customStyle="1" w:styleId="9E09E23997314E46A43555978B00E4FE">
    <w:name w:val="9E09E23997314E46A43555978B00E4FE"/>
  </w:style>
  <w:style w:type="paragraph" w:customStyle="1" w:styleId="9DDA6F88A5E541ED9DFD00ED26C38741">
    <w:name w:val="9DDA6F88A5E541ED9DFD00ED26C38741"/>
  </w:style>
  <w:style w:type="paragraph" w:customStyle="1" w:styleId="0B728AF8364A42499EAED36C7C32E021">
    <w:name w:val="0B728AF8364A42499EAED36C7C32E021"/>
  </w:style>
  <w:style w:type="paragraph" w:customStyle="1" w:styleId="11FE639E26564CA5AE4511F448904551">
    <w:name w:val="11FE639E26564CA5AE4511F448904551"/>
  </w:style>
  <w:style w:type="paragraph" w:customStyle="1" w:styleId="D4BB97C102D14496B8428350786E3713">
    <w:name w:val="D4BB97C102D14496B8428350786E3713"/>
  </w:style>
  <w:style w:type="paragraph" w:customStyle="1" w:styleId="91DC10EF037142FE9E841C682231E130">
    <w:name w:val="91DC10EF037142FE9E841C682231E130"/>
  </w:style>
  <w:style w:type="paragraph" w:customStyle="1" w:styleId="F0F46C49FD374468AE1700B30AB9F2C2">
    <w:name w:val="F0F46C49FD374468AE1700B30AB9F2C2"/>
  </w:style>
  <w:style w:type="paragraph" w:customStyle="1" w:styleId="FBB2CDD7E13545FEAF227496182B1811">
    <w:name w:val="FBB2CDD7E13545FEAF227496182B1811"/>
    <w:rsid w:val="005B6FC4"/>
  </w:style>
  <w:style w:type="paragraph" w:customStyle="1" w:styleId="SubsectionDate">
    <w:name w:val="Subsection Date"/>
    <w:basedOn w:val="Normal"/>
    <w:link w:val="SubsectionDateChar"/>
    <w:uiPriority w:val="4"/>
    <w:qFormat/>
    <w:rsid w:val="005B6FC4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B6FC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BA3A9B47C67F44E5A8A9483B95746394">
    <w:name w:val="BA3A9B47C67F44E5A8A9483B95746394"/>
    <w:rsid w:val="005B6FC4"/>
  </w:style>
  <w:style w:type="paragraph" w:customStyle="1" w:styleId="9E6F3F826341459E9377A79992AABCF8">
    <w:name w:val="9E6F3F826341459E9377A79992AABCF8"/>
    <w:rsid w:val="005B6FC4"/>
  </w:style>
  <w:style w:type="paragraph" w:customStyle="1" w:styleId="6BA3888BCCEE4915829B50DA06E068E4">
    <w:name w:val="6BA3888BCCEE4915829B50DA06E068E4"/>
    <w:rsid w:val="005B6FC4"/>
  </w:style>
  <w:style w:type="paragraph" w:customStyle="1" w:styleId="F90E04876B7847C68B2FA2821381157F">
    <w:name w:val="F90E04876B7847C68B2FA2821381157F"/>
    <w:rsid w:val="005B6FC4"/>
  </w:style>
  <w:style w:type="paragraph" w:customStyle="1" w:styleId="2A5DB06CA1CB4946ABCCC855F2CCD98D">
    <w:name w:val="2A5DB06CA1CB4946ABCCC855F2CCD98D"/>
    <w:rsid w:val="005B6FC4"/>
  </w:style>
  <w:style w:type="paragraph" w:customStyle="1" w:styleId="275AC03DC4BF4942B00B4A7162B30382">
    <w:name w:val="275AC03DC4BF4942B00B4A7162B30382"/>
    <w:rsid w:val="005B6FC4"/>
  </w:style>
  <w:style w:type="paragraph" w:customStyle="1" w:styleId="8FE928F690C84C54B4E2412E077692AD">
    <w:name w:val="8FE928F690C84C54B4E2412E077692AD"/>
    <w:rsid w:val="005B6FC4"/>
  </w:style>
  <w:style w:type="paragraph" w:customStyle="1" w:styleId="461C389F135C40B4B1D673CD303A1BC7">
    <w:name w:val="461C389F135C40B4B1D673CD303A1BC7"/>
    <w:rsid w:val="005B6FC4"/>
  </w:style>
  <w:style w:type="paragraph" w:customStyle="1" w:styleId="BFA3E170305549D6B1CF385A85113A06">
    <w:name w:val="BFA3E170305549D6B1CF385A85113A06"/>
    <w:rsid w:val="005B6FC4"/>
  </w:style>
  <w:style w:type="paragraph" w:customStyle="1" w:styleId="035D0FEC650D4D89AA350D55ABD799B0">
    <w:name w:val="035D0FEC650D4D89AA350D55ABD799B0"/>
    <w:rsid w:val="005B6FC4"/>
  </w:style>
  <w:style w:type="paragraph" w:customStyle="1" w:styleId="F200F9D3CB2C4E7EB853A2E9CFFE59B3">
    <w:name w:val="F200F9D3CB2C4E7EB853A2E9CFFE59B3"/>
    <w:rsid w:val="005B6FC4"/>
  </w:style>
  <w:style w:type="paragraph" w:customStyle="1" w:styleId="7147641B52F144BAB15B64651AE46B22">
    <w:name w:val="7147641B52F144BAB15B64651AE46B22"/>
    <w:rsid w:val="005B6FC4"/>
  </w:style>
  <w:style w:type="paragraph" w:customStyle="1" w:styleId="6A3526749A244423BA9206DEC4BE8C8B">
    <w:name w:val="6A3526749A244423BA9206DEC4BE8C8B"/>
    <w:rsid w:val="005B6FC4"/>
  </w:style>
  <w:style w:type="paragraph" w:customStyle="1" w:styleId="CE815456A6FD4A8BAFE5A67C067E05D6">
    <w:name w:val="CE815456A6FD4A8BAFE5A67C067E05D6"/>
    <w:rsid w:val="005B6FC4"/>
  </w:style>
  <w:style w:type="paragraph" w:customStyle="1" w:styleId="14615ADE2EE24217AEC52DAB688C5DB9">
    <w:name w:val="14615ADE2EE24217AEC52DAB688C5DB9"/>
    <w:rsid w:val="005B6FC4"/>
  </w:style>
  <w:style w:type="paragraph" w:customStyle="1" w:styleId="A9062C28C3A64A4E9CF21A9CEA7F0639">
    <w:name w:val="A9062C28C3A64A4E9CF21A9CEA7F0639"/>
    <w:rsid w:val="005B6FC4"/>
  </w:style>
  <w:style w:type="paragraph" w:customStyle="1" w:styleId="402985DB004B4F2D92E5E93E48765A4B">
    <w:name w:val="402985DB004B4F2D92E5E93E48765A4B"/>
    <w:rsid w:val="005B6FC4"/>
  </w:style>
  <w:style w:type="paragraph" w:customStyle="1" w:styleId="0068BED0CAD74BE084D96D24D75B7E42">
    <w:name w:val="0068BED0CAD74BE084D96D24D75B7E42"/>
    <w:rsid w:val="005B6FC4"/>
  </w:style>
  <w:style w:type="paragraph" w:customStyle="1" w:styleId="113D8768CCC04D8495A0A4359A0975C5">
    <w:name w:val="113D8768CCC04D8495A0A4359A0975C5"/>
    <w:rsid w:val="005B6FC4"/>
  </w:style>
  <w:style w:type="paragraph" w:customStyle="1" w:styleId="1A5AE36EACD04BD6A65A3440B89BA78A">
    <w:name w:val="1A5AE36EACD04BD6A65A3440B89BA78A"/>
    <w:rsid w:val="005B6FC4"/>
  </w:style>
  <w:style w:type="paragraph" w:customStyle="1" w:styleId="E759E0FAAEB64DFC886F2F248957B200">
    <w:name w:val="E759E0FAAEB64DFC886F2F248957B200"/>
    <w:rsid w:val="005B6FC4"/>
  </w:style>
  <w:style w:type="paragraph" w:customStyle="1" w:styleId="4E1E0EC5FE49491EA653FA0723C9D255">
    <w:name w:val="4E1E0EC5FE49491EA653FA0723C9D255"/>
    <w:rsid w:val="005B6FC4"/>
  </w:style>
  <w:style w:type="paragraph" w:customStyle="1" w:styleId="34D5B8373AB04D309CCDA5D6164DBC13">
    <w:name w:val="34D5B8373AB04D309CCDA5D6164DBC13"/>
    <w:rsid w:val="005B6FC4"/>
  </w:style>
  <w:style w:type="paragraph" w:customStyle="1" w:styleId="1023BF2DDCDD4751A871B50603F2D01C">
    <w:name w:val="1023BF2DDCDD4751A871B50603F2D01C"/>
    <w:rsid w:val="005B6FC4"/>
  </w:style>
  <w:style w:type="paragraph" w:customStyle="1" w:styleId="E58D64286ABC41BFAB224402DFA7B4C6">
    <w:name w:val="E58D64286ABC41BFAB224402DFA7B4C6"/>
    <w:rsid w:val="005B6FC4"/>
  </w:style>
  <w:style w:type="paragraph" w:customStyle="1" w:styleId="6C480DAB350947A687075C9BC85B80A7">
    <w:name w:val="6C480DAB350947A687075C9BC85B80A7"/>
    <w:rsid w:val="005B6FC4"/>
  </w:style>
  <w:style w:type="paragraph" w:customStyle="1" w:styleId="0EB31CD8FEC2455FA94D4DE88943694E">
    <w:name w:val="0EB31CD8FEC2455FA94D4DE88943694E"/>
    <w:rsid w:val="005B6FC4"/>
  </w:style>
  <w:style w:type="paragraph" w:customStyle="1" w:styleId="22FEACA9048A40AC986B79C966A1B484">
    <w:name w:val="22FEACA9048A40AC986B79C966A1B484"/>
    <w:rsid w:val="005B6FC4"/>
  </w:style>
  <w:style w:type="paragraph" w:customStyle="1" w:styleId="A8D2BEE4B86245E0836040B61DFA47C8">
    <w:name w:val="A8D2BEE4B86245E0836040B61DFA47C8"/>
    <w:rsid w:val="005B6FC4"/>
  </w:style>
  <w:style w:type="paragraph" w:customStyle="1" w:styleId="0C3D9103777D4D0F8EC3D1DB1C67DAA8">
    <w:name w:val="0C3D9103777D4D0F8EC3D1DB1C67DAA8"/>
    <w:rsid w:val="005B6FC4"/>
  </w:style>
  <w:style w:type="paragraph" w:customStyle="1" w:styleId="1D9B671D5DB94026ABDC9F90F5B65F3C">
    <w:name w:val="1D9B671D5DB94026ABDC9F90F5B65F3C"/>
    <w:rsid w:val="005B6FC4"/>
  </w:style>
  <w:style w:type="paragraph" w:customStyle="1" w:styleId="B32438E523654DB7869045AD23A1567E">
    <w:name w:val="B32438E523654DB7869045AD23A1567E"/>
    <w:rsid w:val="00BC4223"/>
  </w:style>
  <w:style w:type="paragraph" w:customStyle="1" w:styleId="89B086F87D4546D5B13D5BEC481D8D1B">
    <w:name w:val="89B086F87D4546D5B13D5BEC481D8D1B"/>
    <w:rsid w:val="00BC4223"/>
  </w:style>
  <w:style w:type="paragraph" w:customStyle="1" w:styleId="E926B851372740548CAEFB49ED53F310">
    <w:name w:val="E926B851372740548CAEFB49ED53F310"/>
    <w:rsid w:val="00BC4223"/>
  </w:style>
  <w:style w:type="paragraph" w:customStyle="1" w:styleId="FF63223B187145E1B9F224BBDBF20CE9">
    <w:name w:val="FF63223B187145E1B9F224BBDBF20CE9"/>
    <w:rsid w:val="00BC4223"/>
  </w:style>
  <w:style w:type="paragraph" w:customStyle="1" w:styleId="ECA96C93676D49B6A73D21F96D37237C">
    <w:name w:val="ECA96C93676D49B6A73D21F96D37237C"/>
    <w:rsid w:val="00BC4223"/>
  </w:style>
  <w:style w:type="paragraph" w:customStyle="1" w:styleId="6B98C3B3A5834180A631D84BB42854C9">
    <w:name w:val="6B98C3B3A5834180A631D84BB42854C9"/>
    <w:rsid w:val="00BC4223"/>
  </w:style>
  <w:style w:type="paragraph" w:customStyle="1" w:styleId="C335C3EB6C894FF7ACFCB5B5490D6365">
    <w:name w:val="C335C3EB6C894FF7ACFCB5B5490D6365"/>
    <w:rsid w:val="00BC4223"/>
  </w:style>
  <w:style w:type="paragraph" w:customStyle="1" w:styleId="5E45BFF61CD24C7FA08AF23E97B54DE9">
    <w:name w:val="5E45BFF61CD24C7FA08AF23E97B54DE9"/>
    <w:rsid w:val="00BC4223"/>
  </w:style>
  <w:style w:type="paragraph" w:customStyle="1" w:styleId="A7168889A877461AA31536C029DFA854">
    <w:name w:val="A7168889A877461AA31536C029DFA854"/>
    <w:rsid w:val="00BC4223"/>
  </w:style>
  <w:style w:type="paragraph" w:customStyle="1" w:styleId="1FDCCB35338E4B1591965F2D29A26711">
    <w:name w:val="1FDCCB35338E4B1591965F2D29A26711"/>
    <w:rsid w:val="00BC4223"/>
  </w:style>
  <w:style w:type="paragraph" w:customStyle="1" w:styleId="60DFEE2AE34248C3B07F8446D34A79B2">
    <w:name w:val="60DFEE2AE34248C3B07F8446D34A79B2"/>
    <w:rsid w:val="00BC4223"/>
  </w:style>
  <w:style w:type="paragraph" w:customStyle="1" w:styleId="31594BB13D084CBB9693A71344A10874">
    <w:name w:val="31594BB13D084CBB9693A71344A10874"/>
    <w:rsid w:val="00BC4223"/>
  </w:style>
  <w:style w:type="paragraph" w:customStyle="1" w:styleId="EF8AAD85EBFB488CA0345FA04F81AD9A">
    <w:name w:val="EF8AAD85EBFB488CA0345FA04F81AD9A"/>
    <w:rsid w:val="00BC4223"/>
  </w:style>
  <w:style w:type="paragraph" w:customStyle="1" w:styleId="20C9DBC589564CA8A43C18E48A084702">
    <w:name w:val="20C9DBC589564CA8A43C18E48A084702"/>
    <w:rsid w:val="00BC4223"/>
  </w:style>
  <w:style w:type="paragraph" w:customStyle="1" w:styleId="1A81706C7E6A471BBA60208F8E522A67">
    <w:name w:val="1A81706C7E6A471BBA60208F8E522A67"/>
    <w:rsid w:val="00BC4223"/>
  </w:style>
  <w:style w:type="paragraph" w:customStyle="1" w:styleId="3F3DB501B6AE4AEB9979330D6334A84D">
    <w:name w:val="3F3DB501B6AE4AEB9979330D6334A84D"/>
    <w:rsid w:val="00BC4223"/>
  </w:style>
  <w:style w:type="paragraph" w:customStyle="1" w:styleId="F924264057A740F08A3448FB8139D9CC">
    <w:name w:val="F924264057A740F08A3448FB8139D9CC"/>
    <w:rsid w:val="00BC4223"/>
  </w:style>
  <w:style w:type="paragraph" w:customStyle="1" w:styleId="13723FA16CF84C2E9E74624DB9FCB654">
    <w:name w:val="13723FA16CF84C2E9E74624DB9FCB654"/>
    <w:rsid w:val="00BC4223"/>
  </w:style>
  <w:style w:type="paragraph" w:customStyle="1" w:styleId="A1D5954A628F498CA6B73D84F59B75AB">
    <w:name w:val="A1D5954A628F498CA6B73D84F59B75AB"/>
    <w:rsid w:val="00BC4223"/>
  </w:style>
  <w:style w:type="paragraph" w:customStyle="1" w:styleId="3466D84042434A229CD4A8DA92F089CF">
    <w:name w:val="3466D84042434A229CD4A8DA92F089CF"/>
    <w:rsid w:val="00BC4223"/>
  </w:style>
  <w:style w:type="paragraph" w:customStyle="1" w:styleId="EAF6DA5FE7204806BEB39330F9154D30">
    <w:name w:val="EAF6DA5FE7204806BEB39330F9154D30"/>
    <w:rsid w:val="00BC4223"/>
  </w:style>
  <w:style w:type="paragraph" w:customStyle="1" w:styleId="5967887587B54609A6811AE805820CAD">
    <w:name w:val="5967887587B54609A6811AE805820CAD"/>
    <w:rsid w:val="00BC4223"/>
  </w:style>
  <w:style w:type="paragraph" w:customStyle="1" w:styleId="43F352062CB248B0A14CFC6E61D14109">
    <w:name w:val="43F352062CB248B0A14CFC6E61D14109"/>
    <w:rsid w:val="00BC4223"/>
  </w:style>
  <w:style w:type="paragraph" w:customStyle="1" w:styleId="2C76CDCDCCB148BCAE0F6061F7B1AEFA">
    <w:name w:val="2C76CDCDCCB148BCAE0F6061F7B1AEFA"/>
    <w:rsid w:val="00BC4223"/>
  </w:style>
  <w:style w:type="paragraph" w:customStyle="1" w:styleId="BD9C5D3467C748B78ED9B9258136F3B8">
    <w:name w:val="BD9C5D3467C748B78ED9B9258136F3B8"/>
    <w:rsid w:val="00BC4223"/>
  </w:style>
  <w:style w:type="paragraph" w:customStyle="1" w:styleId="A9556FC61EB64D32A2CB1B98B56F5412">
    <w:name w:val="A9556FC61EB64D32A2CB1B98B56F5412"/>
    <w:rsid w:val="00BC4223"/>
  </w:style>
  <w:style w:type="paragraph" w:customStyle="1" w:styleId="AB78BE0EABA14802BAD9C3A03E7B2EAC">
    <w:name w:val="AB78BE0EABA14802BAD9C3A03E7B2EAC"/>
    <w:rsid w:val="00BC4223"/>
  </w:style>
  <w:style w:type="paragraph" w:customStyle="1" w:styleId="A0DD9702732B4389BD1E5FF112C5C705">
    <w:name w:val="A0DD9702732B4389BD1E5FF112C5C705"/>
    <w:rsid w:val="00BC4223"/>
  </w:style>
  <w:style w:type="paragraph" w:customStyle="1" w:styleId="9D3F63065A814F6ABACDD220EAF4A0C0">
    <w:name w:val="9D3F63065A814F6ABACDD220EAF4A0C0"/>
    <w:rsid w:val="00BC4223"/>
  </w:style>
  <w:style w:type="paragraph" w:customStyle="1" w:styleId="5659E8EB856D4ED083F3AF6FBD5B10A0">
    <w:name w:val="5659E8EB856D4ED083F3AF6FBD5B10A0"/>
    <w:rsid w:val="00BC4223"/>
  </w:style>
  <w:style w:type="paragraph" w:customStyle="1" w:styleId="A44CAF1AF6CA47D9A891E9D991FAAC19">
    <w:name w:val="A44CAF1AF6CA47D9A891E9D991FAAC19"/>
    <w:rsid w:val="00BC4223"/>
  </w:style>
  <w:style w:type="paragraph" w:customStyle="1" w:styleId="CCD6998DDF214270A140290F03D9EB6E">
    <w:name w:val="CCD6998DDF214270A140290F03D9EB6E"/>
    <w:rsid w:val="00BC4223"/>
  </w:style>
  <w:style w:type="paragraph" w:customStyle="1" w:styleId="489D1CF875124AC0B2E5ED19B390C4C3">
    <w:name w:val="489D1CF875124AC0B2E5ED19B390C4C3"/>
    <w:rsid w:val="00383D5C"/>
  </w:style>
  <w:style w:type="paragraph" w:customStyle="1" w:styleId="E9105C40B3C04A77815837F7BA87B2F8">
    <w:name w:val="E9105C40B3C04A77815837F7BA87B2F8"/>
    <w:rsid w:val="00383D5C"/>
  </w:style>
  <w:style w:type="paragraph" w:customStyle="1" w:styleId="76493028DC42496BA3BFD181B747E348">
    <w:name w:val="76493028DC42496BA3BFD181B747E348"/>
    <w:rsid w:val="00383D5C"/>
  </w:style>
  <w:style w:type="paragraph" w:customStyle="1" w:styleId="89797A8A8D78470F84FDF09F5C2919B8">
    <w:name w:val="89797A8A8D78470F84FDF09F5C2919B8"/>
    <w:rsid w:val="00383D5C"/>
  </w:style>
  <w:style w:type="paragraph" w:customStyle="1" w:styleId="D72813B21F7746D98025D9D70F499F9D">
    <w:name w:val="D72813B21F7746D98025D9D70F499F9D"/>
    <w:rsid w:val="00383D5C"/>
  </w:style>
  <w:style w:type="paragraph" w:customStyle="1" w:styleId="BF1013ACA57241AC8A3CFA3A461C7CAA">
    <w:name w:val="BF1013ACA57241AC8A3CFA3A461C7CAA"/>
    <w:rsid w:val="00383D5C"/>
  </w:style>
  <w:style w:type="paragraph" w:customStyle="1" w:styleId="CFD1C1F7688B452CB339B6D2F9C8F9AF">
    <w:name w:val="CFD1C1F7688B452CB339B6D2F9C8F9AF"/>
    <w:rsid w:val="00383D5C"/>
  </w:style>
  <w:style w:type="paragraph" w:customStyle="1" w:styleId="8531A1CA24B6400FA0F2515E16FA7FE7">
    <w:name w:val="8531A1CA24B6400FA0F2515E16FA7FE7"/>
    <w:rsid w:val="00383D5C"/>
  </w:style>
  <w:style w:type="paragraph" w:customStyle="1" w:styleId="5FB9CDF7AF6940F6BD9FFFE177103295">
    <w:name w:val="5FB9CDF7AF6940F6BD9FFFE177103295"/>
    <w:rsid w:val="00AD1290"/>
  </w:style>
  <w:style w:type="paragraph" w:customStyle="1" w:styleId="920DDD2E360D4A938CD543CD73C5406C">
    <w:name w:val="920DDD2E360D4A938CD543CD73C5406C"/>
    <w:rsid w:val="00AD1290"/>
  </w:style>
  <w:style w:type="paragraph" w:customStyle="1" w:styleId="171E4888A3BE4DBF93B2E839A4CEB454">
    <w:name w:val="171E4888A3BE4DBF93B2E839A4CEB454"/>
    <w:rsid w:val="00AD1290"/>
  </w:style>
  <w:style w:type="paragraph" w:customStyle="1" w:styleId="81778D43F5D24F65A6CE6254DD6246A7">
    <w:name w:val="81778D43F5D24F65A6CE6254DD6246A7"/>
    <w:rsid w:val="00AD1290"/>
  </w:style>
  <w:style w:type="paragraph" w:customStyle="1" w:styleId="FC34913C7B574775ACA74FEEE2D9FBFC">
    <w:name w:val="FC34913C7B574775ACA74FEEE2D9FBFC"/>
    <w:rsid w:val="00AD1290"/>
  </w:style>
  <w:style w:type="paragraph" w:customStyle="1" w:styleId="0C7B80D4ADED4A6B857B86B735174151">
    <w:name w:val="0C7B80D4ADED4A6B857B86B735174151"/>
    <w:rsid w:val="00AD1290"/>
  </w:style>
  <w:style w:type="paragraph" w:customStyle="1" w:styleId="F960108F50194A8DA29E7E1DB56BC1B3">
    <w:name w:val="F960108F50194A8DA29E7E1DB56BC1B3"/>
    <w:rsid w:val="00AD1290"/>
  </w:style>
  <w:style w:type="paragraph" w:customStyle="1" w:styleId="2F038E7AFEF7405BB439EAB28A3EAEB8">
    <w:name w:val="2F038E7AFEF7405BB439EAB28A3EAEB8"/>
    <w:rsid w:val="00AD1290"/>
  </w:style>
  <w:style w:type="paragraph" w:customStyle="1" w:styleId="E16882774C5F4D4F836206E622548715">
    <w:name w:val="E16882774C5F4D4F836206E622548715"/>
    <w:rsid w:val="00AD1290"/>
  </w:style>
  <w:style w:type="paragraph" w:customStyle="1" w:styleId="6F8C06CE8F2D4017ACCC7B5F2A44E076">
    <w:name w:val="6F8C06CE8F2D4017ACCC7B5F2A44E076"/>
    <w:rsid w:val="00AD1290"/>
  </w:style>
  <w:style w:type="paragraph" w:customStyle="1" w:styleId="854BB1116B454F3098618BB32EAFA407">
    <w:name w:val="854BB1116B454F3098618BB32EAFA407"/>
    <w:rsid w:val="00AD1290"/>
  </w:style>
  <w:style w:type="paragraph" w:customStyle="1" w:styleId="D8873E9B9AE641F5B8D22861DBFC5E4A">
    <w:name w:val="D8873E9B9AE641F5B8D22861DBFC5E4A"/>
    <w:rsid w:val="00AD1290"/>
  </w:style>
  <w:style w:type="paragraph" w:customStyle="1" w:styleId="27EAD4B4BE2D4772A002756406DA33FE">
    <w:name w:val="27EAD4B4BE2D4772A002756406DA33FE"/>
    <w:rsid w:val="00AD1290"/>
  </w:style>
  <w:style w:type="paragraph" w:customStyle="1" w:styleId="33CE808B4A1E4A21A3024E7CB551AD0C">
    <w:name w:val="33CE808B4A1E4A21A3024E7CB551AD0C"/>
    <w:rsid w:val="00AD1290"/>
  </w:style>
  <w:style w:type="paragraph" w:customStyle="1" w:styleId="B9E6182BE4574522AB27CFFECB68E703">
    <w:name w:val="B9E6182BE4574522AB27CFFECB68E703"/>
    <w:rsid w:val="00AD1290"/>
  </w:style>
  <w:style w:type="paragraph" w:customStyle="1" w:styleId="78E8B4C83CF84BD0A6AA0661F44DAF76">
    <w:name w:val="78E8B4C83CF84BD0A6AA0661F44DAF76"/>
    <w:rsid w:val="00AD1290"/>
  </w:style>
  <w:style w:type="paragraph" w:customStyle="1" w:styleId="50DBE14C62D24A49A089A550AECC6D1E">
    <w:name w:val="50DBE14C62D24A49A089A550AECC6D1E"/>
    <w:rsid w:val="00AD1290"/>
  </w:style>
  <w:style w:type="paragraph" w:customStyle="1" w:styleId="DA3DF572EA69493EB601436715BBBF2B">
    <w:name w:val="DA3DF572EA69493EB601436715BBBF2B"/>
    <w:rsid w:val="00AD1290"/>
  </w:style>
  <w:style w:type="paragraph" w:customStyle="1" w:styleId="2C1FDDDEF082493D8C368D250979680B">
    <w:name w:val="2C1FDDDEF082493D8C368D250979680B"/>
    <w:rsid w:val="00AD1290"/>
  </w:style>
  <w:style w:type="paragraph" w:customStyle="1" w:styleId="9D138013930B42D6AD5EDBD49F141DE4">
    <w:name w:val="9D138013930B42D6AD5EDBD49F141DE4"/>
    <w:rsid w:val="00AD1290"/>
  </w:style>
  <w:style w:type="paragraph" w:customStyle="1" w:styleId="0D7B0019886F42919B2AA5D74FBCC553">
    <w:name w:val="0D7B0019886F42919B2AA5D74FBCC553"/>
    <w:rsid w:val="00AD1290"/>
  </w:style>
  <w:style w:type="paragraph" w:customStyle="1" w:styleId="D3F06E2463B64D7F9993E84163973E96">
    <w:name w:val="D3F06E2463B64D7F9993E84163973E96"/>
    <w:rsid w:val="00AD1290"/>
  </w:style>
  <w:style w:type="paragraph" w:customStyle="1" w:styleId="76A48DF67BA34C29AD4E139FC9EE7A67">
    <w:name w:val="76A48DF67BA34C29AD4E139FC9EE7A67"/>
    <w:rsid w:val="00AD1290"/>
  </w:style>
  <w:style w:type="paragraph" w:customStyle="1" w:styleId="639DCEA72A0240A7A35C51CC8D6F8A98">
    <w:name w:val="639DCEA72A0240A7A35C51CC8D6F8A98"/>
    <w:rsid w:val="00AD1290"/>
  </w:style>
  <w:style w:type="paragraph" w:customStyle="1" w:styleId="3BA0E73558DC48F1A1D3C89E8BB1DA8A">
    <w:name w:val="3BA0E73558DC48F1A1D3C89E8BB1DA8A"/>
    <w:rsid w:val="00AD1290"/>
  </w:style>
  <w:style w:type="paragraph" w:customStyle="1" w:styleId="7617AEA420E6472DBD64D16162E91E41">
    <w:name w:val="7617AEA420E6472DBD64D16162E91E41"/>
    <w:rsid w:val="00AD1290"/>
  </w:style>
  <w:style w:type="paragraph" w:customStyle="1" w:styleId="9D20CA8793D64D2D8C7624C8268A3D78">
    <w:name w:val="9D20CA8793D64D2D8C7624C8268A3D78"/>
    <w:rsid w:val="00AD1290"/>
  </w:style>
  <w:style w:type="paragraph" w:customStyle="1" w:styleId="355195A0510D4538BF0F2BBF13C4FE49">
    <w:name w:val="355195A0510D4538BF0F2BBF13C4FE49"/>
    <w:rsid w:val="00AD1290"/>
  </w:style>
  <w:style w:type="paragraph" w:customStyle="1" w:styleId="29C7932717BC4FBBADD7D7A787C4E1EC">
    <w:name w:val="29C7932717BC4FBBADD7D7A787C4E1EC"/>
    <w:rsid w:val="00AD1290"/>
  </w:style>
  <w:style w:type="paragraph" w:customStyle="1" w:styleId="DBCEF02D22404FA084272A8F7059B1D2">
    <w:name w:val="DBCEF02D22404FA084272A8F7059B1D2"/>
    <w:rsid w:val="00AD1290"/>
  </w:style>
  <w:style w:type="paragraph" w:customStyle="1" w:styleId="CC0996C6491F487DBF17178E6DCF5FAE">
    <w:name w:val="CC0996C6491F487DBF17178E6DCF5FAE"/>
    <w:rsid w:val="00AD1290"/>
  </w:style>
  <w:style w:type="paragraph" w:customStyle="1" w:styleId="76EC402222FC4C02A297029EAEB69DFF">
    <w:name w:val="76EC402222FC4C02A297029EAEB69DFF"/>
    <w:rsid w:val="00AD1290"/>
  </w:style>
  <w:style w:type="paragraph" w:customStyle="1" w:styleId="ED240F54863643099997CBF879758A60">
    <w:name w:val="ED240F54863643099997CBF879758A60"/>
    <w:rsid w:val="00AD1290"/>
  </w:style>
  <w:style w:type="paragraph" w:customStyle="1" w:styleId="C9F2DD0AE5BD4D38BEC75A2808B1AA06">
    <w:name w:val="C9F2DD0AE5BD4D38BEC75A2808B1AA06"/>
    <w:rsid w:val="00AD1290"/>
  </w:style>
  <w:style w:type="paragraph" w:customStyle="1" w:styleId="7C7C069A60E544B78C0CC81F80051D01">
    <w:name w:val="7C7C069A60E544B78C0CC81F80051D01"/>
    <w:rsid w:val="00AD1290"/>
  </w:style>
  <w:style w:type="paragraph" w:customStyle="1" w:styleId="532EE883DFCE4E1492842E1D83BDFD21">
    <w:name w:val="532EE883DFCE4E1492842E1D83BDFD21"/>
    <w:rsid w:val="00AD1290"/>
  </w:style>
  <w:style w:type="paragraph" w:customStyle="1" w:styleId="AC4C468C4BB14AA6B15ABA68E0B00542">
    <w:name w:val="AC4C468C4BB14AA6B15ABA68E0B00542"/>
    <w:rsid w:val="00AD1290"/>
  </w:style>
  <w:style w:type="paragraph" w:customStyle="1" w:styleId="F37E2C41E0B04906B457D00F7D8767E7">
    <w:name w:val="F37E2C41E0B04906B457D00F7D8767E7"/>
    <w:rsid w:val="00AD1290"/>
  </w:style>
  <w:style w:type="paragraph" w:customStyle="1" w:styleId="00A738C3C7634A1EA14F0CEFF031415E">
    <w:name w:val="00A738C3C7634A1EA14F0CEFF031415E"/>
    <w:rsid w:val="00AD1290"/>
  </w:style>
  <w:style w:type="paragraph" w:customStyle="1" w:styleId="00DD8931336E4DE1BB5948CD4EE5388E">
    <w:name w:val="00DD8931336E4DE1BB5948CD4EE5388E"/>
    <w:rsid w:val="00AD1290"/>
  </w:style>
  <w:style w:type="paragraph" w:customStyle="1" w:styleId="CF763C1687EB4D74B53D20CF921BE0C3">
    <w:name w:val="CF763C1687EB4D74B53D20CF921BE0C3"/>
    <w:rsid w:val="00AD1290"/>
  </w:style>
  <w:style w:type="paragraph" w:customStyle="1" w:styleId="CEEEFEEB07EA4CBABB5392A0727E073E">
    <w:name w:val="CEEEFEEB07EA4CBABB5392A0727E073E"/>
    <w:rsid w:val="00AD1290"/>
  </w:style>
  <w:style w:type="paragraph" w:customStyle="1" w:styleId="583AEA1A2F5A4247B82F19B4D1947218">
    <w:name w:val="583AEA1A2F5A4247B82F19B4D1947218"/>
    <w:rsid w:val="00AD1290"/>
  </w:style>
  <w:style w:type="paragraph" w:customStyle="1" w:styleId="5017A6FD13D74C9DBA3938E2EC06C31E">
    <w:name w:val="5017A6FD13D74C9DBA3938E2EC06C31E"/>
    <w:rsid w:val="00AD1290"/>
  </w:style>
  <w:style w:type="paragraph" w:customStyle="1" w:styleId="FDFAE98DC4ED492F962DEDA7BE0D3FB1">
    <w:name w:val="FDFAE98DC4ED492F962DEDA7BE0D3FB1"/>
    <w:rsid w:val="00AD1290"/>
  </w:style>
  <w:style w:type="paragraph" w:customStyle="1" w:styleId="50103C8292E647A7891C0F60FA68CFDD">
    <w:name w:val="50103C8292E647A7891C0F60FA68CFDD"/>
    <w:rsid w:val="00AD1290"/>
  </w:style>
  <w:style w:type="paragraph" w:customStyle="1" w:styleId="4569B8AF7C424DDABF365CCFE0A65E70">
    <w:name w:val="4569B8AF7C424DDABF365CCFE0A65E70"/>
    <w:rsid w:val="00AD1290"/>
  </w:style>
  <w:style w:type="paragraph" w:customStyle="1" w:styleId="7EA53361CEE84BFC8A9F76DBA90BFB90">
    <w:name w:val="7EA53361CEE84BFC8A9F76DBA90BFB90"/>
    <w:rsid w:val="00AD1290"/>
  </w:style>
  <w:style w:type="paragraph" w:customStyle="1" w:styleId="4D382B0CBB7641F3A3FDDD1740F23A2B">
    <w:name w:val="4D382B0CBB7641F3A3FDDD1740F23A2B"/>
    <w:rsid w:val="00AD1290"/>
  </w:style>
  <w:style w:type="paragraph" w:customStyle="1" w:styleId="179317DEEEF84DCDB6089DB1360156E2">
    <w:name w:val="179317DEEEF84DCDB6089DB1360156E2"/>
    <w:rsid w:val="00AD1290"/>
  </w:style>
  <w:style w:type="paragraph" w:customStyle="1" w:styleId="58C3D857CD9043E8AF254F2081B45456">
    <w:name w:val="58C3D857CD9043E8AF254F2081B45456"/>
    <w:rsid w:val="00AD1290"/>
  </w:style>
  <w:style w:type="paragraph" w:customStyle="1" w:styleId="082D8961CD2945C388870E7740BD0178">
    <w:name w:val="082D8961CD2945C388870E7740BD0178"/>
    <w:rsid w:val="00AD1290"/>
  </w:style>
  <w:style w:type="paragraph" w:customStyle="1" w:styleId="D19F0700643A4BEE9CB54228F2F88625">
    <w:name w:val="D19F0700643A4BEE9CB54228F2F88625"/>
    <w:rsid w:val="00AD1290"/>
  </w:style>
  <w:style w:type="paragraph" w:customStyle="1" w:styleId="3F7B64BBDE05483E920742EBFABE5624">
    <w:name w:val="3F7B64BBDE05483E920742EBFABE5624"/>
    <w:rsid w:val="00AD1290"/>
  </w:style>
  <w:style w:type="paragraph" w:customStyle="1" w:styleId="D084725C0CBE410FAA6FC755B97EA138">
    <w:name w:val="D084725C0CBE410FAA6FC755B97EA138"/>
    <w:rsid w:val="00AD1290"/>
  </w:style>
  <w:style w:type="paragraph" w:customStyle="1" w:styleId="368F0182ED9242F8B5C981544203E317">
    <w:name w:val="368F0182ED9242F8B5C981544203E317"/>
    <w:rsid w:val="00AD1290"/>
  </w:style>
  <w:style w:type="paragraph" w:customStyle="1" w:styleId="CB65025EBE594EB7B157103142346AE2">
    <w:name w:val="CB65025EBE594EB7B157103142346AE2"/>
    <w:rsid w:val="00AD1290"/>
  </w:style>
  <w:style w:type="paragraph" w:customStyle="1" w:styleId="411E95F96976450F8E29F8636B585418">
    <w:name w:val="411E95F96976450F8E29F8636B585418"/>
    <w:rsid w:val="00AD1290"/>
  </w:style>
  <w:style w:type="paragraph" w:customStyle="1" w:styleId="B4C7ED699B2E49B89C62D99A9EEFA681">
    <w:name w:val="B4C7ED699B2E49B89C62D99A9EEFA681"/>
    <w:rsid w:val="00AD1290"/>
  </w:style>
  <w:style w:type="paragraph" w:customStyle="1" w:styleId="89582AE67F1B478AA37DF4527A6CA9DF">
    <w:name w:val="89582AE67F1B478AA37DF4527A6CA9DF"/>
    <w:rsid w:val="00AD1290"/>
  </w:style>
  <w:style w:type="paragraph" w:customStyle="1" w:styleId="36F9210364FD4B589D50912C3EF62966">
    <w:name w:val="36F9210364FD4B589D50912C3EF62966"/>
    <w:rsid w:val="00AD1290"/>
  </w:style>
  <w:style w:type="paragraph" w:customStyle="1" w:styleId="43155B54C6224A9084B96750BCB93974">
    <w:name w:val="43155B54C6224A9084B96750BCB93974"/>
    <w:rsid w:val="00AD1290"/>
  </w:style>
  <w:style w:type="paragraph" w:customStyle="1" w:styleId="6D929CA070574F7C9CEDF535B91C9C16">
    <w:name w:val="6D929CA070574F7C9CEDF535B91C9C16"/>
    <w:rsid w:val="000B1D8C"/>
    <w:pPr>
      <w:spacing w:after="160" w:line="259" w:lineRule="auto"/>
    </w:pPr>
  </w:style>
  <w:style w:type="paragraph" w:customStyle="1" w:styleId="9440607D7089423BA1B3DB9B31BEE950">
    <w:name w:val="9440607D7089423BA1B3DB9B31BEE950"/>
    <w:rsid w:val="000B1D8C"/>
    <w:pPr>
      <w:spacing w:after="160" w:line="259" w:lineRule="auto"/>
    </w:pPr>
  </w:style>
  <w:style w:type="paragraph" w:customStyle="1" w:styleId="608BBE17F2384A4983041761802C88C0">
    <w:name w:val="608BBE17F2384A4983041761802C88C0"/>
    <w:rsid w:val="000B1D8C"/>
    <w:pPr>
      <w:spacing w:after="160" w:line="259" w:lineRule="auto"/>
    </w:pPr>
  </w:style>
  <w:style w:type="paragraph" w:customStyle="1" w:styleId="64C50FB496664913885ED3F0BE00E6B5">
    <w:name w:val="64C50FB496664913885ED3F0BE00E6B5"/>
    <w:rsid w:val="000B1D8C"/>
    <w:pPr>
      <w:spacing w:after="160" w:line="259" w:lineRule="auto"/>
    </w:pPr>
  </w:style>
  <w:style w:type="paragraph" w:customStyle="1" w:styleId="B53CF6DE9CEF47C9AC8AC48949BA419E">
    <w:name w:val="B53CF6DE9CEF47C9AC8AC48949BA419E"/>
    <w:rsid w:val="000B1D8C"/>
    <w:pPr>
      <w:spacing w:after="160" w:line="259" w:lineRule="auto"/>
    </w:pPr>
  </w:style>
  <w:style w:type="paragraph" w:customStyle="1" w:styleId="505E7EC130AD4B80B937CFB05EC1A4A3">
    <w:name w:val="505E7EC130AD4B80B937CFB05EC1A4A3"/>
    <w:rsid w:val="000B1D8C"/>
    <w:pPr>
      <w:spacing w:after="160" w:line="259" w:lineRule="auto"/>
    </w:pPr>
  </w:style>
  <w:style w:type="paragraph" w:customStyle="1" w:styleId="F1F6BEDD2B5F4F18BBF19C6C2F01A127">
    <w:name w:val="F1F6BEDD2B5F4F18BBF19C6C2F01A127"/>
    <w:rsid w:val="000B1D8C"/>
    <w:pPr>
      <w:spacing w:after="160" w:line="259" w:lineRule="auto"/>
    </w:pPr>
  </w:style>
  <w:style w:type="paragraph" w:customStyle="1" w:styleId="92793CF7C2BE49518CB6E620237880D2">
    <w:name w:val="92793CF7C2BE49518CB6E620237880D2"/>
    <w:rsid w:val="000B1D8C"/>
    <w:pPr>
      <w:spacing w:after="160" w:line="259" w:lineRule="auto"/>
    </w:pPr>
  </w:style>
  <w:style w:type="paragraph" w:customStyle="1" w:styleId="815E29E91F3A405FA8AA9BFB4DC01B87">
    <w:name w:val="815E29E91F3A405FA8AA9BFB4DC01B87"/>
    <w:rsid w:val="000B1D8C"/>
    <w:pPr>
      <w:spacing w:after="160" w:line="259" w:lineRule="auto"/>
    </w:pPr>
  </w:style>
  <w:style w:type="paragraph" w:customStyle="1" w:styleId="7132A6952A324FEE9B800BCC3781BC19">
    <w:name w:val="7132A6952A324FEE9B800BCC3781BC19"/>
    <w:rsid w:val="000B1D8C"/>
    <w:pPr>
      <w:spacing w:after="160" w:line="259" w:lineRule="auto"/>
    </w:pPr>
  </w:style>
  <w:style w:type="paragraph" w:customStyle="1" w:styleId="472F99508F0A45A9A4DEB2E7EB0824A8">
    <w:name w:val="472F99508F0A45A9A4DEB2E7EB0824A8"/>
    <w:rsid w:val="000B1D8C"/>
    <w:pPr>
      <w:spacing w:after="160" w:line="259" w:lineRule="auto"/>
    </w:pPr>
  </w:style>
  <w:style w:type="paragraph" w:customStyle="1" w:styleId="8F0EBAD72D6C492EB396818E3F7A6560">
    <w:name w:val="8F0EBAD72D6C492EB396818E3F7A6560"/>
    <w:rsid w:val="000B1D8C"/>
    <w:pPr>
      <w:spacing w:after="160" w:line="259" w:lineRule="auto"/>
    </w:pPr>
  </w:style>
  <w:style w:type="paragraph" w:customStyle="1" w:styleId="FF32603F54F445C78AAFD4D4D00B0087">
    <w:name w:val="FF32603F54F445C78AAFD4D4D00B0087"/>
    <w:rsid w:val="00813E8A"/>
    <w:pPr>
      <w:spacing w:after="160" w:line="259" w:lineRule="auto"/>
    </w:pPr>
  </w:style>
  <w:style w:type="paragraph" w:customStyle="1" w:styleId="A5892077EC4A47DA80437B9967F4262B">
    <w:name w:val="A5892077EC4A47DA80437B9967F4262B"/>
    <w:rsid w:val="00813E8A"/>
    <w:pPr>
      <w:spacing w:after="160" w:line="259" w:lineRule="auto"/>
    </w:pPr>
  </w:style>
  <w:style w:type="paragraph" w:customStyle="1" w:styleId="B323C7B8009847E18E713CC152A5439F">
    <w:name w:val="B323C7B8009847E18E713CC152A5439F"/>
    <w:rsid w:val="00813E8A"/>
    <w:pPr>
      <w:spacing w:after="160" w:line="259" w:lineRule="auto"/>
    </w:pPr>
  </w:style>
  <w:style w:type="paragraph" w:customStyle="1" w:styleId="4B7BE2045BD44C9A8DF69084ADB9DB3A">
    <w:name w:val="4B7BE2045BD44C9A8DF69084ADB9DB3A"/>
    <w:rsid w:val="00813E8A"/>
    <w:pPr>
      <w:spacing w:after="160" w:line="259" w:lineRule="auto"/>
    </w:pPr>
  </w:style>
  <w:style w:type="paragraph" w:customStyle="1" w:styleId="1750E5E0C1E34FF88098DA3306B1F66F">
    <w:name w:val="1750E5E0C1E34FF88098DA3306B1F66F"/>
    <w:rsid w:val="00813E8A"/>
    <w:pPr>
      <w:spacing w:after="160" w:line="259" w:lineRule="auto"/>
    </w:pPr>
  </w:style>
  <w:style w:type="paragraph" w:customStyle="1" w:styleId="F94125A558844D60B5DE949F696C9028">
    <w:name w:val="F94125A558844D60B5DE949F696C9028"/>
    <w:rsid w:val="00813E8A"/>
    <w:pPr>
      <w:spacing w:after="160" w:line="259" w:lineRule="auto"/>
    </w:pPr>
  </w:style>
  <w:style w:type="paragraph" w:customStyle="1" w:styleId="E82A87B89C6844ACADDD05CC2D27F136">
    <w:name w:val="E82A87B89C6844ACADDD05CC2D27F136"/>
    <w:rsid w:val="00813E8A"/>
    <w:pPr>
      <w:spacing w:after="160" w:line="259" w:lineRule="auto"/>
    </w:pPr>
  </w:style>
  <w:style w:type="paragraph" w:customStyle="1" w:styleId="1EFFD517811E4FE89D5B8A5EEFEBA8E7">
    <w:name w:val="1EFFD517811E4FE89D5B8A5EEFEBA8E7"/>
    <w:rsid w:val="00813E8A"/>
    <w:pPr>
      <w:spacing w:after="160" w:line="259" w:lineRule="auto"/>
    </w:pPr>
  </w:style>
  <w:style w:type="paragraph" w:customStyle="1" w:styleId="2C6D15C85F824A47A95464842F9738D4">
    <w:name w:val="2C6D15C85F824A47A95464842F9738D4"/>
    <w:rsid w:val="00813E8A"/>
    <w:pPr>
      <w:spacing w:after="160" w:line="259" w:lineRule="auto"/>
    </w:pPr>
  </w:style>
  <w:style w:type="paragraph" w:customStyle="1" w:styleId="64C8EEFB4F24490BB218E709A5697072">
    <w:name w:val="64C8EEFB4F24490BB218E709A5697072"/>
    <w:rsid w:val="00813E8A"/>
    <w:pPr>
      <w:spacing w:after="160" w:line="259" w:lineRule="auto"/>
    </w:pPr>
  </w:style>
  <w:style w:type="paragraph" w:customStyle="1" w:styleId="B5C1A6AEFB1C47F1AACB64FE2422A7A3">
    <w:name w:val="B5C1A6AEFB1C47F1AACB64FE2422A7A3"/>
    <w:rsid w:val="00813E8A"/>
    <w:pPr>
      <w:spacing w:after="160" w:line="259" w:lineRule="auto"/>
    </w:pPr>
  </w:style>
  <w:style w:type="paragraph" w:customStyle="1" w:styleId="3D23BFDEC2684C048EA19E0DECB55A8B">
    <w:name w:val="3D23BFDEC2684C048EA19E0DECB55A8B"/>
    <w:rsid w:val="00813E8A"/>
    <w:pPr>
      <w:spacing w:after="160" w:line="259" w:lineRule="auto"/>
    </w:pPr>
  </w:style>
  <w:style w:type="paragraph" w:customStyle="1" w:styleId="9A094E70761544B18E9D194BE6A8F0CE">
    <w:name w:val="9A094E70761544B18E9D194BE6A8F0CE"/>
    <w:rsid w:val="00813E8A"/>
    <w:pPr>
      <w:spacing w:after="160" w:line="259" w:lineRule="auto"/>
    </w:pPr>
  </w:style>
  <w:style w:type="paragraph" w:customStyle="1" w:styleId="7C2702046E5D42B2A641DB0E46C4872E">
    <w:name w:val="7C2702046E5D42B2A641DB0E46C4872E"/>
    <w:rsid w:val="00813E8A"/>
    <w:pPr>
      <w:spacing w:after="160" w:line="259" w:lineRule="auto"/>
    </w:pPr>
  </w:style>
  <w:style w:type="paragraph" w:customStyle="1" w:styleId="4FDF34FA582645C4B7EC6130E1039B54">
    <w:name w:val="4FDF34FA582645C4B7EC6130E1039B54"/>
    <w:pPr>
      <w:spacing w:after="160" w:line="259" w:lineRule="auto"/>
    </w:pPr>
  </w:style>
  <w:style w:type="paragraph" w:customStyle="1" w:styleId="53012525581B489DBDB2F466F7A2935C">
    <w:name w:val="53012525581B489DBDB2F466F7A2935C"/>
    <w:pPr>
      <w:spacing w:after="160" w:line="259" w:lineRule="auto"/>
    </w:pPr>
  </w:style>
  <w:style w:type="paragraph" w:customStyle="1" w:styleId="C1A75ECAEDD24021AE1C95C0CD472CE9">
    <w:name w:val="C1A75ECAEDD24021AE1C95C0CD472CE9"/>
    <w:pPr>
      <w:spacing w:after="160" w:line="259" w:lineRule="auto"/>
    </w:pPr>
  </w:style>
  <w:style w:type="paragraph" w:customStyle="1" w:styleId="CAF618DEBBEE4FEC8246E755FE79FCEA">
    <w:name w:val="CAF618DEBBEE4FEC8246E755FE79FCEA"/>
    <w:pPr>
      <w:spacing w:after="160" w:line="259" w:lineRule="auto"/>
    </w:pPr>
  </w:style>
  <w:style w:type="paragraph" w:customStyle="1" w:styleId="8E2C9F72ADBC409C91CDFA175F355638">
    <w:name w:val="8E2C9F72ADBC409C91CDFA175F355638"/>
    <w:pPr>
      <w:spacing w:after="160" w:line="259" w:lineRule="auto"/>
    </w:pPr>
  </w:style>
  <w:style w:type="paragraph" w:customStyle="1" w:styleId="0DF324F739E74CA1A5036F99CA56CDC4">
    <w:name w:val="0DF324F739E74CA1A5036F99CA56CDC4"/>
    <w:pPr>
      <w:spacing w:after="160" w:line="259" w:lineRule="auto"/>
    </w:pPr>
  </w:style>
  <w:style w:type="paragraph" w:customStyle="1" w:styleId="946320ECDF1C476F907FFDD50216B658">
    <w:name w:val="946320ECDF1C476F907FFDD50216B658"/>
    <w:pPr>
      <w:spacing w:after="160" w:line="259" w:lineRule="auto"/>
    </w:pPr>
  </w:style>
  <w:style w:type="paragraph" w:customStyle="1" w:styleId="994DBB3A3BC944F2BB4A734C484879F6">
    <w:name w:val="994DBB3A3BC944F2BB4A734C484879F6"/>
    <w:pPr>
      <w:spacing w:after="160" w:line="259" w:lineRule="auto"/>
    </w:pPr>
  </w:style>
  <w:style w:type="paragraph" w:customStyle="1" w:styleId="9EC2FFC19E374A25A5504991FD3AC155">
    <w:name w:val="9EC2FFC19E374A25A5504991FD3AC155"/>
    <w:pPr>
      <w:spacing w:after="160" w:line="259" w:lineRule="auto"/>
    </w:pPr>
  </w:style>
  <w:style w:type="paragraph" w:customStyle="1" w:styleId="9187EFB99A584CF9967FD300AF98B08D">
    <w:name w:val="9187EFB99A584CF9967FD300AF98B08D"/>
    <w:pPr>
      <w:spacing w:after="160" w:line="259" w:lineRule="auto"/>
    </w:pPr>
  </w:style>
  <w:style w:type="paragraph" w:customStyle="1" w:styleId="F77BEEEC98424D30AAB82166275FF059">
    <w:name w:val="F77BEEEC98424D30AAB82166275FF059"/>
    <w:pPr>
      <w:spacing w:after="160" w:line="259" w:lineRule="auto"/>
    </w:pPr>
  </w:style>
  <w:style w:type="paragraph" w:customStyle="1" w:styleId="5869D20C82C8462D81F7806A577EBE56">
    <w:name w:val="5869D20C82C8462D81F7806A577EBE56"/>
    <w:pPr>
      <w:spacing w:after="160" w:line="259" w:lineRule="auto"/>
    </w:pPr>
  </w:style>
  <w:style w:type="paragraph" w:customStyle="1" w:styleId="C1AD3A020B784CB6BC3249A530608929">
    <w:name w:val="C1AD3A020B784CB6BC3249A530608929"/>
    <w:pPr>
      <w:spacing w:after="160" w:line="259" w:lineRule="auto"/>
    </w:pPr>
  </w:style>
  <w:style w:type="paragraph" w:customStyle="1" w:styleId="2B9DA3A40D924B5BBE7DDAB565AB4F02">
    <w:name w:val="2B9DA3A40D924B5BBE7DDAB565AB4F02"/>
    <w:pPr>
      <w:spacing w:after="160" w:line="259" w:lineRule="auto"/>
    </w:pPr>
  </w:style>
  <w:style w:type="paragraph" w:customStyle="1" w:styleId="AD132F3B274F4509913FD7A3865EAD27">
    <w:name w:val="AD132F3B274F4509913FD7A3865EAD27"/>
    <w:pPr>
      <w:spacing w:after="160" w:line="259" w:lineRule="auto"/>
    </w:pPr>
  </w:style>
  <w:style w:type="paragraph" w:customStyle="1" w:styleId="EC2CDF67799248F3AAA94A6F8917D18A">
    <w:name w:val="EC2CDF67799248F3AAA94A6F8917D18A"/>
    <w:pPr>
      <w:spacing w:after="160" w:line="259" w:lineRule="auto"/>
    </w:pPr>
  </w:style>
  <w:style w:type="paragraph" w:customStyle="1" w:styleId="E6CA02347076486EB9363A672A7A8061">
    <w:name w:val="E6CA02347076486EB9363A672A7A8061"/>
    <w:pPr>
      <w:spacing w:after="160" w:line="259" w:lineRule="auto"/>
    </w:pPr>
  </w:style>
  <w:style w:type="paragraph" w:customStyle="1" w:styleId="CFEB9E6DE1354DC59BB5B274F6D36D6E">
    <w:name w:val="CFEB9E6DE1354DC59BB5B274F6D36D6E"/>
    <w:pPr>
      <w:spacing w:after="160" w:line="259" w:lineRule="auto"/>
    </w:pPr>
  </w:style>
  <w:style w:type="paragraph" w:customStyle="1" w:styleId="D34481E92AEC4C46B7C312D2F6B3E46A">
    <w:name w:val="D34481E92AEC4C46B7C312D2F6B3E46A"/>
    <w:pPr>
      <w:spacing w:after="160" w:line="259" w:lineRule="auto"/>
    </w:pPr>
  </w:style>
  <w:style w:type="paragraph" w:customStyle="1" w:styleId="C74AD8984BCD426E8776FE556A131DC0">
    <w:name w:val="C74AD8984BCD426E8776FE556A131DC0"/>
    <w:pPr>
      <w:spacing w:after="160" w:line="259" w:lineRule="auto"/>
    </w:pPr>
  </w:style>
  <w:style w:type="paragraph" w:customStyle="1" w:styleId="9DE3693421B641A4B9B90E2CFB1257A1">
    <w:name w:val="9DE3693421B641A4B9B90E2CFB1257A1"/>
    <w:pPr>
      <w:spacing w:after="160" w:line="259" w:lineRule="auto"/>
    </w:pPr>
  </w:style>
  <w:style w:type="paragraph" w:customStyle="1" w:styleId="5594DD125F6D4D23A6FBF07E715F1D89">
    <w:name w:val="5594DD125F6D4D23A6FBF07E715F1D89"/>
    <w:pPr>
      <w:spacing w:after="160" w:line="259" w:lineRule="auto"/>
    </w:pPr>
  </w:style>
  <w:style w:type="paragraph" w:customStyle="1" w:styleId="27E16478F868475DA2E0D52DE7AB29F8">
    <w:name w:val="27E16478F868475DA2E0D52DE7AB29F8"/>
    <w:rsid w:val="00BE22A3"/>
    <w:pPr>
      <w:spacing w:after="160" w:line="259" w:lineRule="auto"/>
    </w:pPr>
  </w:style>
  <w:style w:type="paragraph" w:customStyle="1" w:styleId="55D3D7CF9EE045C9BB1606DD97BC65A3">
    <w:name w:val="55D3D7CF9EE045C9BB1606DD97BC65A3"/>
    <w:rsid w:val="00BE22A3"/>
    <w:pPr>
      <w:spacing w:after="160" w:line="259" w:lineRule="auto"/>
    </w:pPr>
  </w:style>
  <w:style w:type="paragraph" w:customStyle="1" w:styleId="700D95F4ACA74BA39F694F20B4152A92">
    <w:name w:val="700D95F4ACA74BA39F694F20B4152A92"/>
    <w:rsid w:val="00BE22A3"/>
    <w:pPr>
      <w:spacing w:after="160" w:line="259" w:lineRule="auto"/>
    </w:pPr>
  </w:style>
  <w:style w:type="paragraph" w:customStyle="1" w:styleId="2525189411534DD2B6FBBBD3D3C34B7A">
    <w:name w:val="2525189411534DD2B6FBBBD3D3C34B7A"/>
    <w:rsid w:val="00BE22A3"/>
    <w:pPr>
      <w:spacing w:after="160" w:line="259" w:lineRule="auto"/>
    </w:pPr>
  </w:style>
  <w:style w:type="paragraph" w:customStyle="1" w:styleId="B0BC07FCE25A4619ACFE8E9A5C97D889">
    <w:name w:val="B0BC07FCE25A4619ACFE8E9A5C97D889"/>
    <w:rsid w:val="00BE22A3"/>
    <w:pPr>
      <w:spacing w:after="160" w:line="259" w:lineRule="auto"/>
    </w:pPr>
  </w:style>
  <w:style w:type="paragraph" w:customStyle="1" w:styleId="31B05583D2E14ADD8466D094916CCCE6">
    <w:name w:val="31B05583D2E14ADD8466D094916CCCE6"/>
    <w:rsid w:val="00BE22A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417AF-ADA2-4B6C-BEF7-21E5A7501F21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1F14FC98-B0C3-45C2-944C-F0D37BBBA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488D8-12D9-4915-B3A9-608EFE32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Resume2.dotx</Template>
  <TotalTime>898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(Blue Line theme)</vt:lpstr>
    </vt:vector>
  </TitlesOfParts>
  <Company>Michigan State University College of Engineering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theme)</dc:title>
  <dc:subject/>
  <dc:creator>Alexander Lambert</dc:creator>
  <cp:keywords/>
  <dc:description/>
  <cp:lastModifiedBy>Alex Lambert</cp:lastModifiedBy>
  <cp:revision>11</cp:revision>
  <cp:lastPrinted>2016-08-31T16:58:00Z</cp:lastPrinted>
  <dcterms:created xsi:type="dcterms:W3CDTF">2016-04-03T02:05:00Z</dcterms:created>
  <dcterms:modified xsi:type="dcterms:W3CDTF">2016-08-31T16:58:00Z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